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45326" w14:textId="77777777" w:rsidR="002B0A3E" w:rsidRDefault="00B90CEA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9C7017D" wp14:editId="729100B5">
            <wp:simplePos x="0" y="0"/>
            <wp:positionH relativeFrom="column">
              <wp:posOffset>5392420</wp:posOffset>
            </wp:positionH>
            <wp:positionV relativeFrom="paragraph">
              <wp:posOffset>-325755</wp:posOffset>
            </wp:positionV>
            <wp:extent cx="551180" cy="722630"/>
            <wp:effectExtent l="19050" t="0" r="1270" b="0"/>
            <wp:wrapSquare wrapText="bothSides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</w:rPr>
        <w:t>PONTIFÍCIA UNIVERSIDADE CATÓLICA DE SÃO PAULO</w:t>
      </w:r>
    </w:p>
    <w:p w14:paraId="7256A53B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010DACC4" w14:textId="77777777" w:rsidR="002B0A3E" w:rsidRPr="002E2097" w:rsidRDefault="00B90CEA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CURSO DE ESPECIALIZAÇÃO EM ENGENHARIA DE SOFTWARE</w:t>
      </w:r>
    </w:p>
    <w:p w14:paraId="04A99713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79156C65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45EC68BE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197B19F7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229FE383" w14:textId="77777777" w:rsidR="002B0A3E" w:rsidRPr="002E2097" w:rsidRDefault="004616C3" w:rsidP="002B0A3E">
      <w:pPr>
        <w:ind w:firstLine="0"/>
        <w:jc w:val="center"/>
        <w:rPr>
          <w:rFonts w:ascii="Times New Roman" w:hAnsi="Times New Roman"/>
          <w:b/>
          <w:sz w:val="28"/>
        </w:rPr>
      </w:pPr>
      <w:bookmarkStart w:id="0" w:name="_Toc161081545"/>
      <w:bookmarkStart w:id="1" w:name="_Toc161081849"/>
      <w:r>
        <w:rPr>
          <w:rFonts w:ascii="Times New Roman" w:hAnsi="Times New Roman"/>
          <w:b/>
          <w:sz w:val="28"/>
        </w:rPr>
        <w:t>PAULO VITOR DA SILVA RENDEIRO</w:t>
      </w:r>
    </w:p>
    <w:p w14:paraId="6AE7D6B4" w14:textId="77777777" w:rsidR="002B0A3E" w:rsidRPr="002E2097" w:rsidRDefault="002B0A3E" w:rsidP="002B0A3E">
      <w:pPr>
        <w:pStyle w:val="Figura"/>
        <w:rPr>
          <w:rFonts w:ascii="Times New Roman" w:hAnsi="Times New Roman" w:cs="Times New Roman"/>
          <w:lang w:val="pt-BR"/>
        </w:rPr>
      </w:pPr>
    </w:p>
    <w:bookmarkEnd w:id="0"/>
    <w:bookmarkEnd w:id="1"/>
    <w:p w14:paraId="5B24A77B" w14:textId="77777777" w:rsidR="002B0A3E" w:rsidRPr="002E2097" w:rsidRDefault="002B0A3E" w:rsidP="002B0A3E">
      <w:pPr>
        <w:pStyle w:val="Figura"/>
        <w:rPr>
          <w:rFonts w:ascii="Times New Roman" w:hAnsi="Times New Roman" w:cs="Times New Roman"/>
          <w:lang w:val="pt-BR"/>
        </w:rPr>
      </w:pPr>
    </w:p>
    <w:p w14:paraId="283A0FB3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5678FCB9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7A8435F9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3D177975" w14:textId="77777777" w:rsidR="002B0A3E" w:rsidRPr="002E2097" w:rsidRDefault="002B0A3E" w:rsidP="002B0A3E">
      <w:pPr>
        <w:pStyle w:val="Footer"/>
        <w:tabs>
          <w:tab w:val="clear" w:pos="4419"/>
          <w:tab w:val="clear" w:pos="8838"/>
        </w:tabs>
        <w:ind w:firstLine="0"/>
        <w:rPr>
          <w:rFonts w:ascii="Times New Roman" w:hAnsi="Times New Roman"/>
        </w:rPr>
      </w:pPr>
    </w:p>
    <w:p w14:paraId="489B5BD7" w14:textId="77777777" w:rsidR="002B0A3E" w:rsidRPr="002E2097" w:rsidRDefault="002B0A3E" w:rsidP="002B0A3E">
      <w:pPr>
        <w:pStyle w:val="Footer"/>
        <w:tabs>
          <w:tab w:val="clear" w:pos="4419"/>
          <w:tab w:val="clear" w:pos="8838"/>
        </w:tabs>
        <w:ind w:firstLine="0"/>
        <w:rPr>
          <w:rFonts w:ascii="Times New Roman" w:hAnsi="Times New Roman"/>
        </w:rPr>
      </w:pPr>
    </w:p>
    <w:p w14:paraId="0B1F14E2" w14:textId="77777777" w:rsidR="002B0A3E" w:rsidRPr="002E2097" w:rsidRDefault="002B0A3E" w:rsidP="002B0A3E">
      <w:pPr>
        <w:pStyle w:val="Footer"/>
        <w:tabs>
          <w:tab w:val="clear" w:pos="4419"/>
          <w:tab w:val="clear" w:pos="8838"/>
        </w:tabs>
        <w:ind w:firstLine="0"/>
        <w:rPr>
          <w:rFonts w:ascii="Times New Roman" w:hAnsi="Times New Roman"/>
        </w:rPr>
      </w:pPr>
    </w:p>
    <w:p w14:paraId="4270EA68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00DD7C7D" w14:textId="2CE76EA8" w:rsidR="002B0A3E" w:rsidRPr="002E2097" w:rsidRDefault="002B0A3E" w:rsidP="002B0A3E">
      <w:pPr>
        <w:pStyle w:val="BodyTextIndent2"/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COMUNICAÇÃO AJAX CROSS-DOMAIN UTILIZANDO O MECANISMO </w:t>
      </w:r>
      <w:r w:rsidR="004616C3">
        <w:rPr>
          <w:rFonts w:ascii="Times New Roman" w:hAnsi="Times New Roman" w:cs="Times New Roman"/>
          <w:b/>
          <w:bCs/>
        </w:rPr>
        <w:t xml:space="preserve">CROSS-ORIGIN RESOURCE SHARING </w:t>
      </w:r>
    </w:p>
    <w:p w14:paraId="4BFD7FAE" w14:textId="77777777" w:rsidR="002B0A3E" w:rsidRPr="002E2097" w:rsidRDefault="002B0A3E" w:rsidP="002B0A3E">
      <w:pPr>
        <w:ind w:firstLine="0"/>
        <w:rPr>
          <w:rFonts w:ascii="Times New Roman" w:hAnsi="Times New Roman"/>
          <w:b/>
          <w:bCs/>
        </w:rPr>
      </w:pPr>
    </w:p>
    <w:p w14:paraId="57181FDC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538B2492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1C06D33A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4CE217E9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18BC1632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02AC39C2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243086CB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74AFDFE1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1A2CAC2F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3ED63ADA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3B9C8461" w14:textId="2ABA2A68" w:rsidR="002B0A3E" w:rsidRDefault="007710B3" w:rsidP="002B0A3E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SÃO PAULO, SETEMBRO DE 2011</w:t>
      </w:r>
    </w:p>
    <w:p w14:paraId="7E8F4624" w14:textId="77777777" w:rsidR="002B0A3E" w:rsidRDefault="002B0A3E" w:rsidP="002B0A3E">
      <w:pPr>
        <w:ind w:firstLine="0"/>
        <w:jc w:val="center"/>
        <w:rPr>
          <w:rFonts w:ascii="Times New Roman" w:hAnsi="Times New Roman"/>
        </w:rPr>
        <w:sectPr w:rsidR="002B0A3E">
          <w:headerReference w:type="even" r:id="rId9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5982C92A" w14:textId="1C220F98" w:rsidR="002B0A3E" w:rsidRPr="002E2097" w:rsidRDefault="002A781B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PAULO VITOR DA SILVA RENDEIRO</w:t>
      </w:r>
    </w:p>
    <w:p w14:paraId="096C344A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171EC12B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11E550A3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255331AB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03A5264C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71BAD56C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279A89B2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6EA13612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39A44A86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6ECBC56D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1A61E322" w14:textId="1C71E31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</w:rPr>
        <w:t>COMUNICAÇÃO AJAX CROSS-DOMAIN UTILIZANDO O MECANISMO CROSS-ORIGIN RESOURCE SHARING</w:t>
      </w:r>
    </w:p>
    <w:p w14:paraId="6C9697ED" w14:textId="77777777" w:rsidR="002B0A3E" w:rsidRPr="002E2097" w:rsidRDefault="002B0A3E" w:rsidP="002B0A3E">
      <w:pPr>
        <w:ind w:firstLine="0"/>
        <w:rPr>
          <w:rFonts w:ascii="Times New Roman" w:hAnsi="Times New Roman"/>
          <w:b/>
          <w:bCs/>
          <w:sz w:val="28"/>
        </w:rPr>
      </w:pPr>
    </w:p>
    <w:p w14:paraId="684F5F73" w14:textId="77777777" w:rsidR="002B0A3E" w:rsidRPr="002E2097" w:rsidRDefault="002B0A3E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</w:p>
    <w:p w14:paraId="480D9E76" w14:textId="4306CF3A" w:rsidR="002B0A3E" w:rsidRPr="00274920" w:rsidRDefault="00B90CEA" w:rsidP="002B0A3E">
      <w:pPr>
        <w:spacing w:line="240" w:lineRule="auto"/>
        <w:ind w:left="4502" w:firstLine="0"/>
        <w:rPr>
          <w:rFonts w:ascii="Times New Roman" w:hAnsi="Times New Roman"/>
        </w:rPr>
      </w:pPr>
      <w:r w:rsidRPr="00274920">
        <w:rPr>
          <w:rFonts w:ascii="Times New Roman" w:hAnsi="Times New Roman"/>
        </w:rPr>
        <w:t xml:space="preserve">Monografia apresentada ao </w:t>
      </w:r>
      <w:r>
        <w:rPr>
          <w:rFonts w:ascii="Times New Roman" w:hAnsi="Times New Roman"/>
        </w:rPr>
        <w:t>Curso de Especialização em Engenharia de Software da</w:t>
      </w:r>
      <w:r w:rsidRPr="0027492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Pontifícia Universidade Católica de São Paulo</w:t>
      </w:r>
      <w:r w:rsidRPr="00274920">
        <w:rPr>
          <w:rFonts w:ascii="Times New Roman" w:hAnsi="Times New Roman"/>
        </w:rPr>
        <w:t xml:space="preserve">, como requisito parcial para obtenção do título de </w:t>
      </w:r>
      <w:r>
        <w:rPr>
          <w:rFonts w:ascii="Times New Roman" w:hAnsi="Times New Roman"/>
        </w:rPr>
        <w:t>Especialista em Engenharia de Software</w:t>
      </w:r>
      <w:r w:rsidRPr="00274920">
        <w:rPr>
          <w:rFonts w:ascii="Times New Roman" w:hAnsi="Times New Roman"/>
        </w:rPr>
        <w:t xml:space="preserve">, orientado pelo Prof. Dr. </w:t>
      </w:r>
      <w:r w:rsidR="00F7202C">
        <w:rPr>
          <w:rFonts w:ascii="Times New Roman" w:hAnsi="Times New Roman"/>
        </w:rPr>
        <w:t>Carlos Eduardo de Barros Paes</w:t>
      </w:r>
      <w:r w:rsidRPr="00274920">
        <w:rPr>
          <w:rFonts w:ascii="Times New Roman" w:hAnsi="Times New Roman"/>
        </w:rPr>
        <w:t>.</w:t>
      </w:r>
    </w:p>
    <w:p w14:paraId="4D84ECFB" w14:textId="77777777" w:rsidR="002B0A3E" w:rsidRPr="00274920" w:rsidRDefault="002B0A3E" w:rsidP="002B0A3E">
      <w:pPr>
        <w:ind w:firstLine="0"/>
        <w:rPr>
          <w:rFonts w:ascii="Times New Roman" w:hAnsi="Times New Roman"/>
        </w:rPr>
      </w:pPr>
    </w:p>
    <w:p w14:paraId="7F844A66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11271681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239718A0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769869B8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501CAF81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7785C4D9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61DDA2A1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0EB4E69D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4CFFCCA2" w14:textId="77777777" w:rsidR="002B0A3E" w:rsidRPr="002E2097" w:rsidRDefault="002B0A3E" w:rsidP="002B0A3E">
      <w:pPr>
        <w:ind w:firstLine="0"/>
        <w:rPr>
          <w:rFonts w:ascii="Times New Roman" w:hAnsi="Times New Roman"/>
        </w:rPr>
      </w:pPr>
    </w:p>
    <w:p w14:paraId="744A2F1E" w14:textId="77777777" w:rsidR="002B0A3E" w:rsidRDefault="002B0A3E" w:rsidP="002B0A3E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SÃO PAULO, SETEMBRO DE 2011</w:t>
      </w:r>
    </w:p>
    <w:p w14:paraId="5CFE8224" w14:textId="77777777" w:rsidR="002B0A3E" w:rsidRDefault="002B0A3E" w:rsidP="002B0A3E">
      <w:pPr>
        <w:ind w:firstLine="0"/>
        <w:jc w:val="center"/>
        <w:rPr>
          <w:rFonts w:ascii="Times New Roman" w:hAnsi="Times New Roman"/>
        </w:rPr>
        <w:sectPr w:rsidR="002B0A3E">
          <w:headerReference w:type="even" r:id="rId10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7B8F72B6" w14:textId="098F3D89" w:rsidR="002B0A3E" w:rsidRPr="002A681F" w:rsidRDefault="00B90CEA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br w:type="page"/>
      </w:r>
      <w:r w:rsidR="002A681F" w:rsidRPr="002A681F">
        <w:rPr>
          <w:rFonts w:ascii="Times New Roman" w:hAnsi="Times New Roman"/>
          <w:b/>
          <w:bCs/>
          <w:sz w:val="28"/>
        </w:rPr>
        <w:t>COMUNICAÇÃO AJAX CROSS-DOMAIN UTILIZANDO O MECANISMO CROSS-ORIGIN RESOURCE SHARING</w:t>
      </w:r>
    </w:p>
    <w:p w14:paraId="4930B950" w14:textId="77777777" w:rsidR="002B0A3E" w:rsidRDefault="002B0A3E" w:rsidP="002B0A3E">
      <w:pPr>
        <w:ind w:firstLine="0"/>
        <w:jc w:val="center"/>
      </w:pPr>
    </w:p>
    <w:p w14:paraId="176E0A02" w14:textId="77777777" w:rsidR="002B0A3E" w:rsidRDefault="002B0A3E" w:rsidP="002A681F">
      <w:pPr>
        <w:ind w:firstLine="0"/>
      </w:pPr>
    </w:p>
    <w:p w14:paraId="7382BF92" w14:textId="51380EB0" w:rsidR="002B0A3E" w:rsidRPr="002E2097" w:rsidRDefault="002A681F" w:rsidP="002B0A3E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PAULO VITOR DA SILVA RENDEIRO</w:t>
      </w:r>
    </w:p>
    <w:p w14:paraId="79FC43DD" w14:textId="77777777" w:rsidR="002B0A3E" w:rsidRDefault="002B0A3E" w:rsidP="002B0A3E">
      <w:pPr>
        <w:ind w:firstLine="0"/>
        <w:jc w:val="center"/>
      </w:pPr>
    </w:p>
    <w:p w14:paraId="5DC470FE" w14:textId="77777777" w:rsidR="002B0A3E" w:rsidRDefault="002B0A3E" w:rsidP="002B0A3E">
      <w:pPr>
        <w:ind w:firstLine="0"/>
        <w:jc w:val="center"/>
        <w:rPr>
          <w:rFonts w:ascii="Times New Roman" w:hAnsi="Times New Roman"/>
        </w:rPr>
      </w:pPr>
    </w:p>
    <w:p w14:paraId="542F95EA" w14:textId="77777777" w:rsidR="002B0A3E" w:rsidRDefault="002B0A3E" w:rsidP="002B0A3E">
      <w:pPr>
        <w:ind w:firstLine="0"/>
        <w:jc w:val="center"/>
        <w:rPr>
          <w:rFonts w:ascii="Times New Roman" w:hAnsi="Times New Roman"/>
        </w:rPr>
      </w:pPr>
    </w:p>
    <w:p w14:paraId="40972373" w14:textId="77777777" w:rsidR="002B0A3E" w:rsidRPr="00383B17" w:rsidRDefault="00B90CEA" w:rsidP="002B0A3E">
      <w:pPr>
        <w:ind w:firstLine="0"/>
        <w:jc w:val="center"/>
        <w:rPr>
          <w:rFonts w:ascii="Times New Roman" w:hAnsi="Times New Roman"/>
        </w:rPr>
      </w:pPr>
      <w:r w:rsidRPr="00383B17">
        <w:rPr>
          <w:rFonts w:ascii="Times New Roman" w:hAnsi="Times New Roman"/>
        </w:rPr>
        <w:t>Monografia defendida e aprovada, em (</w:t>
      </w:r>
      <w:r w:rsidRPr="00383B17">
        <w:rPr>
          <w:rFonts w:ascii="Times New Roman" w:hAnsi="Times New Roman"/>
          <w:i/>
        </w:rPr>
        <w:t>data da defesa</w:t>
      </w:r>
      <w:r w:rsidRPr="00383B17">
        <w:rPr>
          <w:rFonts w:ascii="Times New Roman" w:hAnsi="Times New Roman"/>
        </w:rPr>
        <w:t>), pela banca examinadora:</w:t>
      </w:r>
    </w:p>
    <w:p w14:paraId="0137CCC5" w14:textId="77777777" w:rsidR="002B0A3E" w:rsidRPr="00383B17" w:rsidRDefault="002B0A3E" w:rsidP="002B0A3E">
      <w:pPr>
        <w:widowControl w:val="0"/>
        <w:spacing w:line="480" w:lineRule="auto"/>
        <w:rPr>
          <w:rFonts w:ascii="Times New Roman" w:hAnsi="Times New Roman"/>
          <w:szCs w:val="20"/>
        </w:rPr>
      </w:pPr>
    </w:p>
    <w:p w14:paraId="54B75AD0" w14:textId="77777777" w:rsidR="002B0A3E" w:rsidRPr="00383B17" w:rsidRDefault="002B0A3E" w:rsidP="002B0A3E">
      <w:pPr>
        <w:widowControl w:val="0"/>
        <w:spacing w:line="480" w:lineRule="auto"/>
        <w:rPr>
          <w:rFonts w:ascii="Times New Roman" w:hAnsi="Times New Roman"/>
          <w:szCs w:val="20"/>
        </w:rPr>
      </w:pPr>
    </w:p>
    <w:p w14:paraId="1923AEB7" w14:textId="77777777" w:rsidR="002B0A3E" w:rsidRPr="00383B17" w:rsidRDefault="002B0A3E" w:rsidP="002B0A3E">
      <w:pPr>
        <w:widowControl w:val="0"/>
        <w:rPr>
          <w:rFonts w:ascii="Times New Roman" w:hAnsi="Times New Roman"/>
          <w:lang w:val="pt-PT"/>
        </w:rPr>
      </w:pPr>
    </w:p>
    <w:p w14:paraId="08F2568F" w14:textId="77777777" w:rsidR="002B0A3E" w:rsidRPr="00383B17" w:rsidRDefault="002B0A3E" w:rsidP="002B0A3E">
      <w:pPr>
        <w:widowControl w:val="0"/>
        <w:pBdr>
          <w:bottom w:val="single" w:sz="8" w:space="1" w:color="000000"/>
        </w:pBdr>
        <w:rPr>
          <w:rFonts w:ascii="Times New Roman" w:hAnsi="Times New Roman"/>
          <w:lang w:val="pt-PT"/>
        </w:rPr>
      </w:pPr>
    </w:p>
    <w:p w14:paraId="53EF68A4" w14:textId="66FF5705" w:rsidR="002B0A3E" w:rsidRPr="00383B17" w:rsidRDefault="00B90CEA" w:rsidP="002B0A3E">
      <w:pPr>
        <w:widowControl w:val="0"/>
        <w:rPr>
          <w:rFonts w:ascii="Times New Roman" w:hAnsi="Times New Roman"/>
          <w:lang w:val="pt-PT"/>
        </w:rPr>
      </w:pPr>
      <w:r w:rsidRPr="00383B17">
        <w:rPr>
          <w:rFonts w:ascii="Times New Roman" w:hAnsi="Times New Roman"/>
          <w:lang w:val="pt-PT"/>
        </w:rPr>
        <w:t xml:space="preserve">Professor Doutor </w:t>
      </w:r>
      <w:r w:rsidR="002A681F">
        <w:rPr>
          <w:rFonts w:ascii="Times New Roman" w:hAnsi="Times New Roman"/>
          <w:lang w:val="pt-PT"/>
        </w:rPr>
        <w:t xml:space="preserve">Carlos Eduardo de Barros </w:t>
      </w:r>
      <w:proofErr w:type="spellStart"/>
      <w:r w:rsidR="002A681F">
        <w:rPr>
          <w:rFonts w:ascii="Times New Roman" w:hAnsi="Times New Roman"/>
          <w:lang w:val="pt-PT"/>
        </w:rPr>
        <w:t>Paes</w:t>
      </w:r>
      <w:proofErr w:type="spellEnd"/>
    </w:p>
    <w:p w14:paraId="228E3A5D" w14:textId="77777777" w:rsidR="002B0A3E" w:rsidRPr="00383B17" w:rsidRDefault="00B90CEA" w:rsidP="002B0A3E">
      <w:pPr>
        <w:widowControl w:val="0"/>
        <w:rPr>
          <w:rFonts w:ascii="Times New Roman" w:hAnsi="Times New Roman"/>
          <w:lang w:val="pt-PT"/>
        </w:rPr>
      </w:pPr>
      <w:r w:rsidRPr="00383B17">
        <w:rPr>
          <w:rFonts w:ascii="Times New Roman" w:hAnsi="Times New Roman"/>
          <w:lang w:val="pt-PT"/>
        </w:rPr>
        <w:t>Orientador</w:t>
      </w:r>
    </w:p>
    <w:p w14:paraId="4561D302" w14:textId="77777777" w:rsidR="002B0A3E" w:rsidRPr="00383B17" w:rsidRDefault="002B0A3E" w:rsidP="002B0A3E">
      <w:pPr>
        <w:widowControl w:val="0"/>
        <w:rPr>
          <w:rFonts w:ascii="Times New Roman" w:hAnsi="Times New Roman"/>
          <w:lang w:val="pt-PT"/>
        </w:rPr>
      </w:pPr>
    </w:p>
    <w:p w14:paraId="54E8C9AB" w14:textId="77777777" w:rsidR="002B0A3E" w:rsidRPr="00383B17" w:rsidRDefault="002B0A3E" w:rsidP="002B0A3E">
      <w:pPr>
        <w:widowControl w:val="0"/>
        <w:rPr>
          <w:rFonts w:ascii="Times New Roman" w:hAnsi="Times New Roman"/>
          <w:lang w:val="pt-PT"/>
        </w:rPr>
      </w:pPr>
    </w:p>
    <w:p w14:paraId="018D8C14" w14:textId="77777777" w:rsidR="002B0A3E" w:rsidRPr="00383B17" w:rsidRDefault="002B0A3E" w:rsidP="002B0A3E">
      <w:pPr>
        <w:widowControl w:val="0"/>
        <w:rPr>
          <w:rFonts w:ascii="Times New Roman" w:hAnsi="Times New Roman"/>
          <w:lang w:val="pt-PT"/>
        </w:rPr>
      </w:pPr>
    </w:p>
    <w:p w14:paraId="2E437E69" w14:textId="77777777" w:rsidR="002B0A3E" w:rsidRPr="00383B17" w:rsidRDefault="002B0A3E" w:rsidP="002B0A3E">
      <w:pPr>
        <w:widowControl w:val="0"/>
        <w:pBdr>
          <w:bottom w:val="single" w:sz="8" w:space="1" w:color="000000"/>
        </w:pBdr>
        <w:rPr>
          <w:rFonts w:ascii="Times New Roman" w:hAnsi="Times New Roman"/>
          <w:lang w:val="pt-PT"/>
        </w:rPr>
      </w:pPr>
    </w:p>
    <w:p w14:paraId="6E553CE3" w14:textId="77777777" w:rsidR="002B0A3E" w:rsidRPr="00383B17" w:rsidRDefault="00B90CEA" w:rsidP="002B0A3E">
      <w:pPr>
        <w:widowControl w:val="0"/>
        <w:rPr>
          <w:rFonts w:ascii="Times New Roman" w:hAnsi="Times New Roman"/>
          <w:lang w:val="pt-PT"/>
        </w:rPr>
      </w:pPr>
      <w:r w:rsidRPr="00383B17">
        <w:rPr>
          <w:rFonts w:ascii="Times New Roman" w:hAnsi="Times New Roman"/>
          <w:lang w:val="pt-PT"/>
        </w:rPr>
        <w:t>Professor Mestre  (Nome do Primeiro Avaliador)</w:t>
      </w:r>
    </w:p>
    <w:p w14:paraId="570DC564" w14:textId="77777777" w:rsidR="002B0A3E" w:rsidRPr="00383B17" w:rsidRDefault="00B90CEA" w:rsidP="002B0A3E">
      <w:pPr>
        <w:widowControl w:val="0"/>
        <w:rPr>
          <w:rFonts w:ascii="Times New Roman" w:hAnsi="Times New Roman"/>
          <w:lang w:val="pt-PT"/>
        </w:rPr>
      </w:pPr>
      <w:r w:rsidRPr="00383B17">
        <w:rPr>
          <w:rFonts w:ascii="Times New Roman" w:hAnsi="Times New Roman"/>
          <w:lang w:val="pt-PT"/>
        </w:rPr>
        <w:t>Professor do curso de...</w:t>
      </w:r>
    </w:p>
    <w:p w14:paraId="465A655E" w14:textId="77777777" w:rsidR="002B0A3E" w:rsidRPr="00383B17" w:rsidRDefault="002B0A3E" w:rsidP="002B0A3E">
      <w:pPr>
        <w:widowControl w:val="0"/>
        <w:rPr>
          <w:rFonts w:ascii="Times New Roman" w:hAnsi="Times New Roman"/>
          <w:lang w:val="pt-PT"/>
        </w:rPr>
      </w:pPr>
    </w:p>
    <w:p w14:paraId="14EFB166" w14:textId="77777777" w:rsidR="002B0A3E" w:rsidRPr="00383B17" w:rsidRDefault="002B0A3E" w:rsidP="002B0A3E">
      <w:pPr>
        <w:widowControl w:val="0"/>
        <w:rPr>
          <w:rFonts w:ascii="Times New Roman" w:hAnsi="Times New Roman"/>
          <w:lang w:val="pt-PT"/>
        </w:rPr>
      </w:pPr>
    </w:p>
    <w:p w14:paraId="4A755F42" w14:textId="77777777" w:rsidR="002B0A3E" w:rsidRPr="00383B17" w:rsidRDefault="002B0A3E" w:rsidP="002B0A3E">
      <w:pPr>
        <w:widowControl w:val="0"/>
        <w:pBdr>
          <w:bottom w:val="single" w:sz="8" w:space="1" w:color="000000"/>
        </w:pBdr>
        <w:rPr>
          <w:rFonts w:ascii="Times New Roman" w:hAnsi="Times New Roman"/>
          <w:lang w:val="pt-PT"/>
        </w:rPr>
      </w:pPr>
    </w:p>
    <w:p w14:paraId="13D45294" w14:textId="77777777" w:rsidR="002B0A3E" w:rsidRPr="00383B17" w:rsidRDefault="002B0A3E" w:rsidP="002B0A3E">
      <w:pPr>
        <w:widowControl w:val="0"/>
        <w:pBdr>
          <w:bottom w:val="single" w:sz="8" w:space="1" w:color="000000"/>
        </w:pBdr>
        <w:rPr>
          <w:rFonts w:ascii="Times New Roman" w:hAnsi="Times New Roman"/>
          <w:lang w:val="pt-PT"/>
        </w:rPr>
      </w:pPr>
    </w:p>
    <w:p w14:paraId="5370A4F2" w14:textId="77777777" w:rsidR="002B0A3E" w:rsidRPr="00383B17" w:rsidRDefault="00B90CEA" w:rsidP="002B0A3E">
      <w:pPr>
        <w:widowControl w:val="0"/>
        <w:rPr>
          <w:rFonts w:ascii="Times New Roman" w:hAnsi="Times New Roman"/>
          <w:lang w:val="pt-PT"/>
        </w:rPr>
      </w:pPr>
      <w:r w:rsidRPr="00383B17">
        <w:rPr>
          <w:rFonts w:ascii="Times New Roman" w:hAnsi="Times New Roman"/>
          <w:lang w:val="pt-PT"/>
        </w:rPr>
        <w:t>Professor Especialista  (Nome do Segundo Avaliador)</w:t>
      </w:r>
    </w:p>
    <w:p w14:paraId="2374C610" w14:textId="77777777" w:rsidR="002B0A3E" w:rsidRPr="00383B17" w:rsidRDefault="00B90CEA" w:rsidP="002B0A3E">
      <w:pPr>
        <w:widowControl w:val="0"/>
        <w:rPr>
          <w:rFonts w:ascii="Times New Roman" w:hAnsi="Times New Roman"/>
          <w:lang w:val="pt-PT"/>
        </w:rPr>
      </w:pPr>
      <w:r w:rsidRPr="00383B17">
        <w:rPr>
          <w:rFonts w:ascii="Times New Roman" w:hAnsi="Times New Roman"/>
          <w:lang w:val="pt-PT"/>
        </w:rPr>
        <w:t>Professor do curso de...</w:t>
      </w:r>
    </w:p>
    <w:p w14:paraId="51DF07BD" w14:textId="77777777" w:rsidR="002B0A3E" w:rsidRPr="00B20723" w:rsidRDefault="002B0A3E">
      <w:pPr>
        <w:rPr>
          <w:rFonts w:cs="Arial"/>
          <w:lang w:val="pt-PT"/>
        </w:rPr>
      </w:pPr>
    </w:p>
    <w:p w14:paraId="7438B2C7" w14:textId="77777777" w:rsidR="002B0A3E" w:rsidRDefault="00B90CEA">
      <w:pPr>
        <w:rPr>
          <w:rFonts w:cs="Arial"/>
        </w:rPr>
      </w:pPr>
      <w:r>
        <w:rPr>
          <w:rFonts w:cs="Arial"/>
        </w:rPr>
        <w:br w:type="page"/>
      </w:r>
    </w:p>
    <w:p w14:paraId="3E2F6352" w14:textId="77777777" w:rsidR="002B0A3E" w:rsidRDefault="002B0A3E">
      <w:pPr>
        <w:rPr>
          <w:rFonts w:cs="Arial"/>
        </w:rPr>
      </w:pPr>
    </w:p>
    <w:p w14:paraId="3B021156" w14:textId="77777777" w:rsidR="002B0A3E" w:rsidRDefault="002B0A3E">
      <w:pPr>
        <w:rPr>
          <w:rFonts w:cs="Arial"/>
        </w:rPr>
      </w:pPr>
    </w:p>
    <w:p w14:paraId="595FF432" w14:textId="77777777" w:rsidR="002B0A3E" w:rsidRDefault="002B0A3E">
      <w:pPr>
        <w:rPr>
          <w:rFonts w:cs="Arial"/>
        </w:rPr>
      </w:pPr>
    </w:p>
    <w:p w14:paraId="512807D7" w14:textId="77777777" w:rsidR="002B0A3E" w:rsidRDefault="002B0A3E">
      <w:pPr>
        <w:rPr>
          <w:rFonts w:cs="Arial"/>
        </w:rPr>
      </w:pPr>
    </w:p>
    <w:p w14:paraId="07C1AF9B" w14:textId="77777777" w:rsidR="002B0A3E" w:rsidRDefault="002B0A3E">
      <w:pPr>
        <w:rPr>
          <w:rFonts w:cs="Arial"/>
        </w:rPr>
      </w:pPr>
    </w:p>
    <w:p w14:paraId="2C7A8163" w14:textId="77777777" w:rsidR="002B0A3E" w:rsidRDefault="002B0A3E">
      <w:pPr>
        <w:rPr>
          <w:rFonts w:cs="Arial"/>
        </w:rPr>
      </w:pPr>
    </w:p>
    <w:p w14:paraId="72C26FA7" w14:textId="77777777" w:rsidR="002B0A3E" w:rsidRDefault="002B0A3E">
      <w:pPr>
        <w:rPr>
          <w:rFonts w:cs="Arial"/>
        </w:rPr>
      </w:pPr>
    </w:p>
    <w:p w14:paraId="28425ED1" w14:textId="77777777" w:rsidR="002B0A3E" w:rsidRDefault="002B0A3E">
      <w:pPr>
        <w:rPr>
          <w:rFonts w:cs="Arial"/>
        </w:rPr>
      </w:pPr>
    </w:p>
    <w:p w14:paraId="153C493A" w14:textId="77777777" w:rsidR="002B0A3E" w:rsidRDefault="002B0A3E">
      <w:pPr>
        <w:rPr>
          <w:rFonts w:cs="Arial"/>
        </w:rPr>
      </w:pPr>
    </w:p>
    <w:p w14:paraId="44D1EC9E" w14:textId="77777777" w:rsidR="002B0A3E" w:rsidRDefault="002B0A3E">
      <w:pPr>
        <w:rPr>
          <w:rFonts w:cs="Arial"/>
        </w:rPr>
      </w:pPr>
    </w:p>
    <w:p w14:paraId="446F4C3B" w14:textId="77777777" w:rsidR="002B0A3E" w:rsidRDefault="002B0A3E">
      <w:pPr>
        <w:rPr>
          <w:rFonts w:cs="Arial"/>
        </w:rPr>
      </w:pPr>
    </w:p>
    <w:p w14:paraId="7CCC3D4F" w14:textId="77777777" w:rsidR="002B0A3E" w:rsidRDefault="002B0A3E">
      <w:pPr>
        <w:rPr>
          <w:rFonts w:cs="Arial"/>
        </w:rPr>
      </w:pPr>
    </w:p>
    <w:p w14:paraId="425903A6" w14:textId="77777777" w:rsidR="002B0A3E" w:rsidRDefault="002B0A3E">
      <w:pPr>
        <w:ind w:left="5760" w:firstLine="0"/>
        <w:jc w:val="right"/>
        <w:rPr>
          <w:rFonts w:cs="Arial"/>
        </w:rPr>
      </w:pPr>
    </w:p>
    <w:p w14:paraId="6BEDCC32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1CBF92A7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7C69C723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01098BF2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664A6AB3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4FEC402D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3566D9E9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45C29823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55533E0C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75802933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50B9775F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76255C70" w14:textId="77777777" w:rsidR="002B0A3E" w:rsidRDefault="002B0A3E">
      <w:pPr>
        <w:ind w:left="5760" w:firstLine="0"/>
        <w:jc w:val="right"/>
        <w:rPr>
          <w:rFonts w:cs="Arial"/>
          <w:i/>
        </w:rPr>
      </w:pPr>
    </w:p>
    <w:p w14:paraId="1258283B" w14:textId="77777777" w:rsidR="002B0A3E" w:rsidRDefault="002B0A3E" w:rsidP="002B0A3E">
      <w:pPr>
        <w:spacing w:line="240" w:lineRule="auto"/>
        <w:ind w:left="2268" w:firstLine="0"/>
        <w:rPr>
          <w:rFonts w:ascii="Times New Roman" w:hAnsi="Times New Roman"/>
          <w:b/>
        </w:rPr>
      </w:pPr>
    </w:p>
    <w:p w14:paraId="5B0C1681" w14:textId="77777777" w:rsidR="002B0A3E" w:rsidRDefault="002B0A3E" w:rsidP="002B0A3E">
      <w:pPr>
        <w:spacing w:line="240" w:lineRule="auto"/>
        <w:ind w:left="2268" w:firstLine="0"/>
        <w:rPr>
          <w:rFonts w:ascii="Times New Roman" w:hAnsi="Times New Roman"/>
          <w:b/>
        </w:rPr>
      </w:pPr>
    </w:p>
    <w:p w14:paraId="79C8401B" w14:textId="77777777" w:rsidR="002B0A3E" w:rsidRDefault="002B0A3E" w:rsidP="002B0A3E">
      <w:pPr>
        <w:spacing w:line="240" w:lineRule="auto"/>
        <w:ind w:left="2268" w:firstLine="0"/>
        <w:rPr>
          <w:rFonts w:ascii="Times New Roman" w:hAnsi="Times New Roman"/>
          <w:b/>
        </w:rPr>
      </w:pPr>
    </w:p>
    <w:p w14:paraId="12504592" w14:textId="77777777" w:rsidR="002B0A3E" w:rsidRDefault="002B0A3E" w:rsidP="002B0A3E">
      <w:pPr>
        <w:spacing w:line="240" w:lineRule="auto"/>
        <w:ind w:left="2268" w:firstLine="0"/>
        <w:rPr>
          <w:rFonts w:ascii="Times New Roman" w:hAnsi="Times New Roman"/>
          <w:b/>
        </w:rPr>
      </w:pPr>
    </w:p>
    <w:p w14:paraId="2C89ABF6" w14:textId="77777777" w:rsidR="002B0A3E" w:rsidRDefault="002B0A3E" w:rsidP="002B0A3E">
      <w:pPr>
        <w:spacing w:line="240" w:lineRule="auto"/>
        <w:ind w:left="2268" w:firstLine="0"/>
        <w:rPr>
          <w:rFonts w:ascii="Times New Roman" w:hAnsi="Times New Roman"/>
          <w:b/>
        </w:rPr>
      </w:pPr>
    </w:p>
    <w:p w14:paraId="3896BF81" w14:textId="77777777" w:rsidR="002B0A3E" w:rsidRDefault="002B0A3E" w:rsidP="002B0A3E">
      <w:pPr>
        <w:spacing w:line="240" w:lineRule="auto"/>
        <w:ind w:left="2268" w:firstLine="0"/>
        <w:rPr>
          <w:rFonts w:ascii="Times New Roman" w:hAnsi="Times New Roman"/>
          <w:b/>
        </w:rPr>
      </w:pPr>
    </w:p>
    <w:p w14:paraId="0A3D881D" w14:textId="77777777" w:rsidR="002B0A3E" w:rsidRDefault="002B0A3E" w:rsidP="002B0A3E">
      <w:pPr>
        <w:spacing w:line="240" w:lineRule="auto"/>
        <w:ind w:left="2268" w:firstLine="0"/>
        <w:rPr>
          <w:rFonts w:ascii="Times New Roman" w:hAnsi="Times New Roman"/>
          <w:b/>
        </w:rPr>
      </w:pPr>
    </w:p>
    <w:p w14:paraId="759B889D" w14:textId="77777777" w:rsidR="002B0A3E" w:rsidRDefault="00B90CEA" w:rsidP="002B0A3E">
      <w:pPr>
        <w:spacing w:line="240" w:lineRule="auto"/>
        <w:ind w:left="2268" w:firstLine="0"/>
      </w:pPr>
      <w:r>
        <w:rPr>
          <w:rFonts w:ascii="Times New Roman" w:hAnsi="Times New Roman"/>
          <w:b/>
        </w:rPr>
        <w:t xml:space="preserve">Dedico </w:t>
      </w:r>
      <w:r>
        <w:rPr>
          <w:rFonts w:ascii="Times New Roman" w:hAnsi="Times New Roman"/>
        </w:rPr>
        <w:t>este trabalho a todos aqueles que contribuíram de forma direta ou indireta para conclusão do mesmo.</w:t>
      </w:r>
    </w:p>
    <w:p w14:paraId="6AD4E532" w14:textId="77777777" w:rsidR="002B0A3E" w:rsidRDefault="00B90CEA" w:rsidP="002B0A3E">
      <w:pPr>
        <w:pStyle w:val="CORPOTEXTO"/>
      </w:pPr>
      <w:r>
        <w:br w:type="page"/>
      </w:r>
    </w:p>
    <w:p w14:paraId="04699A3E" w14:textId="77777777" w:rsidR="002B0A3E" w:rsidRDefault="002B0A3E" w:rsidP="002B0A3E">
      <w:pPr>
        <w:pStyle w:val="CORPOTEXTO"/>
      </w:pPr>
    </w:p>
    <w:p w14:paraId="624EDF5D" w14:textId="77777777" w:rsidR="002B0A3E" w:rsidRDefault="002B0A3E" w:rsidP="002B0A3E">
      <w:pPr>
        <w:pStyle w:val="CORPOTEXTO"/>
      </w:pPr>
    </w:p>
    <w:p w14:paraId="06DBDE63" w14:textId="77777777" w:rsidR="002B0A3E" w:rsidRDefault="002B0A3E" w:rsidP="002B0A3E">
      <w:pPr>
        <w:pStyle w:val="CORPOTEXTO"/>
      </w:pPr>
    </w:p>
    <w:p w14:paraId="3BEF2926" w14:textId="77777777" w:rsidR="002B0A3E" w:rsidRDefault="002B0A3E" w:rsidP="002B0A3E">
      <w:pPr>
        <w:pStyle w:val="CORPOTEXTO"/>
      </w:pPr>
    </w:p>
    <w:p w14:paraId="610A5E96" w14:textId="77777777" w:rsidR="002B0A3E" w:rsidRDefault="002B0A3E" w:rsidP="002B0A3E">
      <w:pPr>
        <w:pStyle w:val="CORPOTEXTO"/>
      </w:pPr>
    </w:p>
    <w:p w14:paraId="65DB7AC7" w14:textId="77777777" w:rsidR="002B0A3E" w:rsidRDefault="002B0A3E" w:rsidP="002B0A3E">
      <w:pPr>
        <w:pStyle w:val="CORPOTEXTO"/>
      </w:pPr>
    </w:p>
    <w:p w14:paraId="30021FC7" w14:textId="77777777" w:rsidR="002B0A3E" w:rsidRDefault="002B0A3E" w:rsidP="002B0A3E">
      <w:pPr>
        <w:pStyle w:val="CORPOTEXTO"/>
      </w:pPr>
    </w:p>
    <w:p w14:paraId="5C89D5F4" w14:textId="77777777" w:rsidR="002B0A3E" w:rsidRDefault="002B0A3E" w:rsidP="002B0A3E">
      <w:pPr>
        <w:pStyle w:val="CORPOTEXTO"/>
      </w:pPr>
    </w:p>
    <w:p w14:paraId="2EE1E87A" w14:textId="77777777" w:rsidR="002B0A3E" w:rsidRDefault="002B0A3E" w:rsidP="002B0A3E">
      <w:pPr>
        <w:pStyle w:val="CORPOTEXTO"/>
      </w:pPr>
    </w:p>
    <w:p w14:paraId="2BA06D4F" w14:textId="77777777" w:rsidR="002B0A3E" w:rsidRDefault="002B0A3E" w:rsidP="002B0A3E">
      <w:pPr>
        <w:pStyle w:val="CORPOTEXTO"/>
      </w:pPr>
    </w:p>
    <w:p w14:paraId="448E3322" w14:textId="77777777" w:rsidR="002B0A3E" w:rsidRDefault="002B0A3E" w:rsidP="002B0A3E">
      <w:pPr>
        <w:pStyle w:val="CORPOTEXTO"/>
      </w:pPr>
    </w:p>
    <w:p w14:paraId="1E4C8B7A" w14:textId="77777777" w:rsidR="002B0A3E" w:rsidRDefault="002B0A3E" w:rsidP="002B0A3E">
      <w:pPr>
        <w:pStyle w:val="CORPOTEXTO"/>
      </w:pPr>
    </w:p>
    <w:p w14:paraId="798F7EEA" w14:textId="77777777" w:rsidR="002B0A3E" w:rsidRDefault="002B0A3E" w:rsidP="002B0A3E">
      <w:pPr>
        <w:pStyle w:val="CORPOTEXTO"/>
      </w:pPr>
    </w:p>
    <w:p w14:paraId="1104CEAC" w14:textId="77777777" w:rsidR="002B0A3E" w:rsidRDefault="002B0A3E" w:rsidP="002B0A3E">
      <w:pPr>
        <w:pStyle w:val="CORPOTEXTO"/>
      </w:pPr>
    </w:p>
    <w:p w14:paraId="0079531C" w14:textId="77777777" w:rsidR="002B0A3E" w:rsidRDefault="002B0A3E" w:rsidP="002B0A3E">
      <w:pPr>
        <w:pStyle w:val="CORPOTEXTO"/>
      </w:pPr>
    </w:p>
    <w:p w14:paraId="49761C9B" w14:textId="77777777" w:rsidR="002B0A3E" w:rsidRDefault="002B0A3E" w:rsidP="002B0A3E">
      <w:pPr>
        <w:pStyle w:val="CORPOTEXTO"/>
      </w:pPr>
    </w:p>
    <w:p w14:paraId="5334526E" w14:textId="77777777" w:rsidR="002B0A3E" w:rsidRDefault="002B0A3E" w:rsidP="002B0A3E">
      <w:pPr>
        <w:pStyle w:val="CORPOTEXTO"/>
      </w:pPr>
    </w:p>
    <w:p w14:paraId="194B2F63" w14:textId="77777777" w:rsidR="002B0A3E" w:rsidRDefault="002B0A3E" w:rsidP="002B0A3E">
      <w:pPr>
        <w:pStyle w:val="CORPOTEXTO"/>
      </w:pPr>
    </w:p>
    <w:p w14:paraId="7465B23E" w14:textId="77777777" w:rsidR="002B0A3E" w:rsidRDefault="002B0A3E" w:rsidP="002B0A3E">
      <w:pPr>
        <w:pStyle w:val="CORPOTEXTO"/>
      </w:pPr>
    </w:p>
    <w:p w14:paraId="7C73E716" w14:textId="77777777" w:rsidR="002B0A3E" w:rsidRDefault="002B0A3E" w:rsidP="002B0A3E">
      <w:pPr>
        <w:pStyle w:val="CORPOTEXTO"/>
      </w:pPr>
    </w:p>
    <w:p w14:paraId="05752CDC" w14:textId="77777777" w:rsidR="002B0A3E" w:rsidRDefault="002B0A3E" w:rsidP="002B0A3E">
      <w:pPr>
        <w:pStyle w:val="CORPOTEXTO"/>
      </w:pPr>
    </w:p>
    <w:p w14:paraId="7B469CC1" w14:textId="77777777" w:rsidR="002B0A3E" w:rsidRDefault="002B0A3E" w:rsidP="002B0A3E">
      <w:pPr>
        <w:pStyle w:val="CORPOTEXTO"/>
      </w:pPr>
    </w:p>
    <w:p w14:paraId="5EF89817" w14:textId="77777777" w:rsidR="002B0A3E" w:rsidRDefault="002B0A3E" w:rsidP="002B0A3E">
      <w:pPr>
        <w:pStyle w:val="CORPOTEXTO"/>
      </w:pPr>
    </w:p>
    <w:p w14:paraId="01EF8D7D" w14:textId="77777777" w:rsidR="002B0A3E" w:rsidRDefault="002B0A3E" w:rsidP="002B0A3E">
      <w:pPr>
        <w:pStyle w:val="CORPOTEXTO"/>
      </w:pPr>
    </w:p>
    <w:p w14:paraId="5E13B3CC" w14:textId="77777777" w:rsidR="002B0A3E" w:rsidRDefault="002B0A3E" w:rsidP="002B0A3E">
      <w:pPr>
        <w:pStyle w:val="CORPOTEXTO"/>
      </w:pPr>
    </w:p>
    <w:p w14:paraId="34E58C94" w14:textId="77777777" w:rsidR="002B0A3E" w:rsidRDefault="002B0A3E" w:rsidP="002B0A3E">
      <w:pPr>
        <w:pStyle w:val="CORPOTEXTO"/>
      </w:pPr>
    </w:p>
    <w:p w14:paraId="654ED0B9" w14:textId="77777777" w:rsidR="002B0A3E" w:rsidRDefault="002B0A3E" w:rsidP="002B0A3E">
      <w:pPr>
        <w:pStyle w:val="CORPOTEXTO"/>
      </w:pPr>
    </w:p>
    <w:p w14:paraId="1BAA2393" w14:textId="77777777" w:rsidR="002B0A3E" w:rsidRDefault="002B0A3E" w:rsidP="002B0A3E">
      <w:pPr>
        <w:pStyle w:val="CORPOTEXTO"/>
      </w:pPr>
    </w:p>
    <w:p w14:paraId="69237420" w14:textId="77777777" w:rsidR="002B0A3E" w:rsidRDefault="002B0A3E" w:rsidP="002B0A3E">
      <w:pPr>
        <w:pStyle w:val="CORPOTEXTO"/>
      </w:pPr>
    </w:p>
    <w:p w14:paraId="102AD289" w14:textId="77777777" w:rsidR="002B0A3E" w:rsidRDefault="002B0A3E" w:rsidP="002B0A3E">
      <w:pPr>
        <w:pStyle w:val="CORPOTEXTO"/>
      </w:pPr>
    </w:p>
    <w:p w14:paraId="55DB7C41" w14:textId="77777777" w:rsidR="002B0A3E" w:rsidRDefault="002B0A3E" w:rsidP="002B0A3E">
      <w:pPr>
        <w:pStyle w:val="CORPOTEXTO"/>
      </w:pPr>
    </w:p>
    <w:p w14:paraId="603AA313" w14:textId="77777777" w:rsidR="002B0A3E" w:rsidRDefault="002B0A3E" w:rsidP="002B0A3E">
      <w:pPr>
        <w:pStyle w:val="CORPOTEXTO"/>
      </w:pPr>
    </w:p>
    <w:p w14:paraId="448F0B76" w14:textId="77777777" w:rsidR="002B0A3E" w:rsidRDefault="002B0A3E" w:rsidP="002B0A3E">
      <w:pPr>
        <w:pStyle w:val="CORPOTEXTO"/>
      </w:pPr>
    </w:p>
    <w:p w14:paraId="3EB77580" w14:textId="77777777" w:rsidR="002B0A3E" w:rsidRDefault="002B0A3E" w:rsidP="002B0A3E">
      <w:pPr>
        <w:pStyle w:val="CORPOTEXTO"/>
      </w:pPr>
    </w:p>
    <w:p w14:paraId="1F237BDB" w14:textId="77777777" w:rsidR="002B0A3E" w:rsidRDefault="002B0A3E" w:rsidP="002B0A3E">
      <w:pPr>
        <w:pStyle w:val="CORPOTEXTO"/>
      </w:pPr>
    </w:p>
    <w:p w14:paraId="2F53378F" w14:textId="77777777" w:rsidR="002B0A3E" w:rsidRDefault="002B0A3E" w:rsidP="002B0A3E">
      <w:pPr>
        <w:pStyle w:val="CORPOTEXTO"/>
      </w:pPr>
    </w:p>
    <w:p w14:paraId="268728DD" w14:textId="77777777" w:rsidR="002B0A3E" w:rsidRDefault="002B0A3E" w:rsidP="002B0A3E">
      <w:pPr>
        <w:pStyle w:val="CORPOTEXTO"/>
      </w:pPr>
    </w:p>
    <w:p w14:paraId="2A377DCE" w14:textId="77777777" w:rsidR="002B0A3E" w:rsidRDefault="002B0A3E" w:rsidP="002B0A3E">
      <w:pPr>
        <w:pStyle w:val="CORPOTEXTO"/>
      </w:pPr>
    </w:p>
    <w:p w14:paraId="2DE2014F" w14:textId="77777777" w:rsidR="002B0A3E" w:rsidRDefault="002B0A3E" w:rsidP="002B0A3E">
      <w:pPr>
        <w:pStyle w:val="CORPOTEXTO"/>
      </w:pPr>
    </w:p>
    <w:p w14:paraId="5258F363" w14:textId="77777777" w:rsidR="002B0A3E" w:rsidRDefault="002B0A3E" w:rsidP="002B0A3E">
      <w:pPr>
        <w:pStyle w:val="CORPOTEXTO"/>
      </w:pPr>
    </w:p>
    <w:p w14:paraId="397E05F1" w14:textId="77777777" w:rsidR="002B0A3E" w:rsidRDefault="002B0A3E" w:rsidP="002B0A3E">
      <w:pPr>
        <w:pStyle w:val="CORPOTEXTO"/>
      </w:pPr>
    </w:p>
    <w:p w14:paraId="32B6B463" w14:textId="77777777" w:rsidR="002B0A3E" w:rsidRDefault="002B0A3E" w:rsidP="002B0A3E">
      <w:pPr>
        <w:pStyle w:val="CORPOTEXTO"/>
      </w:pPr>
    </w:p>
    <w:p w14:paraId="2632F888" w14:textId="77777777" w:rsidR="002B0A3E" w:rsidRDefault="002B0A3E" w:rsidP="002B0A3E">
      <w:pPr>
        <w:pStyle w:val="CORPOTEXTO"/>
      </w:pPr>
    </w:p>
    <w:p w14:paraId="0C754696" w14:textId="77777777" w:rsidR="002B0A3E" w:rsidRDefault="002B0A3E" w:rsidP="002B0A3E">
      <w:pPr>
        <w:pStyle w:val="CORPOTEXTO"/>
      </w:pPr>
    </w:p>
    <w:p w14:paraId="0A219F6B" w14:textId="77777777" w:rsidR="002B0A3E" w:rsidRDefault="002B0A3E" w:rsidP="002B0A3E">
      <w:pPr>
        <w:pStyle w:val="CORPOTEXTO"/>
      </w:pPr>
    </w:p>
    <w:p w14:paraId="46ED84D1" w14:textId="77777777" w:rsidR="002B0A3E" w:rsidRDefault="002B0A3E" w:rsidP="002B0A3E">
      <w:pPr>
        <w:pStyle w:val="CORPOTEXTO"/>
      </w:pPr>
    </w:p>
    <w:p w14:paraId="210D2191" w14:textId="77777777" w:rsidR="002B0A3E" w:rsidRDefault="002B0A3E" w:rsidP="002B0A3E">
      <w:pPr>
        <w:pStyle w:val="CORPOTEXTO"/>
      </w:pPr>
    </w:p>
    <w:p w14:paraId="0FCD70C6" w14:textId="77777777" w:rsidR="002B0A3E" w:rsidRPr="0035308D" w:rsidRDefault="00B90CEA" w:rsidP="002B0A3E">
      <w:pPr>
        <w:pStyle w:val="CORPOTEXTO"/>
        <w:rPr>
          <w:b w:val="0"/>
        </w:rPr>
      </w:pPr>
      <w:r w:rsidRPr="00330334">
        <w:t>Agradeço</w:t>
      </w:r>
      <w:r>
        <w:t xml:space="preserve"> </w:t>
      </w:r>
      <w:r w:rsidRPr="0035308D">
        <w:rPr>
          <w:b w:val="0"/>
        </w:rPr>
        <w:t>primeiramente a Deus...</w:t>
      </w:r>
    </w:p>
    <w:p w14:paraId="576C1F24" w14:textId="77777777" w:rsidR="002B0A3E" w:rsidRDefault="00B90CEA" w:rsidP="002B0A3E">
      <w:pPr>
        <w:pStyle w:val="CORPOTEXTO"/>
      </w:pPr>
      <w:r>
        <w:br w:type="page"/>
      </w:r>
    </w:p>
    <w:p w14:paraId="69F37F4B" w14:textId="77777777" w:rsidR="002B0A3E" w:rsidRDefault="002B0A3E">
      <w:pPr>
        <w:rPr>
          <w:rFonts w:cs="Arial"/>
        </w:rPr>
      </w:pPr>
    </w:p>
    <w:p w14:paraId="3D674A92" w14:textId="77777777" w:rsidR="002B0A3E" w:rsidRDefault="002B0A3E">
      <w:pPr>
        <w:rPr>
          <w:rFonts w:cs="Arial"/>
        </w:rPr>
      </w:pPr>
    </w:p>
    <w:p w14:paraId="3EA49336" w14:textId="77777777" w:rsidR="002B0A3E" w:rsidRDefault="002B0A3E">
      <w:pPr>
        <w:rPr>
          <w:rFonts w:cs="Arial"/>
        </w:rPr>
      </w:pPr>
    </w:p>
    <w:p w14:paraId="4AB06618" w14:textId="77777777" w:rsidR="002B0A3E" w:rsidRDefault="002B0A3E">
      <w:pPr>
        <w:rPr>
          <w:rFonts w:cs="Arial"/>
        </w:rPr>
      </w:pPr>
    </w:p>
    <w:p w14:paraId="6C497AA3" w14:textId="77777777" w:rsidR="002B0A3E" w:rsidRDefault="002B0A3E">
      <w:pPr>
        <w:rPr>
          <w:rFonts w:cs="Arial"/>
        </w:rPr>
      </w:pPr>
    </w:p>
    <w:p w14:paraId="59F2A9D6" w14:textId="77777777" w:rsidR="002B0A3E" w:rsidRDefault="002B0A3E">
      <w:pPr>
        <w:rPr>
          <w:rFonts w:cs="Arial"/>
        </w:rPr>
      </w:pPr>
    </w:p>
    <w:p w14:paraId="4D6A62DD" w14:textId="77777777" w:rsidR="002B0A3E" w:rsidRDefault="002B0A3E">
      <w:pPr>
        <w:rPr>
          <w:rFonts w:cs="Arial"/>
        </w:rPr>
      </w:pPr>
    </w:p>
    <w:p w14:paraId="055F9640" w14:textId="77777777" w:rsidR="002B0A3E" w:rsidRDefault="002B0A3E">
      <w:pPr>
        <w:rPr>
          <w:rFonts w:cs="Arial"/>
        </w:rPr>
      </w:pPr>
    </w:p>
    <w:p w14:paraId="3F13C02F" w14:textId="77777777" w:rsidR="002B0A3E" w:rsidRDefault="002B0A3E">
      <w:pPr>
        <w:rPr>
          <w:rFonts w:cs="Arial"/>
        </w:rPr>
      </w:pPr>
    </w:p>
    <w:p w14:paraId="73C0A7FC" w14:textId="77777777" w:rsidR="002B0A3E" w:rsidRDefault="002B0A3E">
      <w:pPr>
        <w:rPr>
          <w:rFonts w:cs="Arial"/>
        </w:rPr>
      </w:pPr>
    </w:p>
    <w:p w14:paraId="40F95161" w14:textId="77777777" w:rsidR="002B0A3E" w:rsidRDefault="002B0A3E">
      <w:pPr>
        <w:rPr>
          <w:rFonts w:cs="Arial"/>
        </w:rPr>
      </w:pPr>
    </w:p>
    <w:p w14:paraId="37B3C031" w14:textId="77777777" w:rsidR="002B0A3E" w:rsidRDefault="002B0A3E">
      <w:pPr>
        <w:rPr>
          <w:rFonts w:cs="Arial"/>
        </w:rPr>
      </w:pPr>
    </w:p>
    <w:p w14:paraId="05E0FC5C" w14:textId="77777777" w:rsidR="002B0A3E" w:rsidRDefault="002B0A3E">
      <w:pPr>
        <w:rPr>
          <w:rFonts w:cs="Arial"/>
        </w:rPr>
      </w:pPr>
    </w:p>
    <w:p w14:paraId="233DFFC2" w14:textId="77777777" w:rsidR="002B0A3E" w:rsidRDefault="002B0A3E">
      <w:pPr>
        <w:rPr>
          <w:rFonts w:cs="Arial"/>
        </w:rPr>
      </w:pPr>
    </w:p>
    <w:p w14:paraId="1C898102" w14:textId="77777777" w:rsidR="002B0A3E" w:rsidRDefault="002B0A3E">
      <w:pPr>
        <w:rPr>
          <w:rFonts w:cs="Arial"/>
        </w:rPr>
      </w:pPr>
    </w:p>
    <w:p w14:paraId="6226E0CC" w14:textId="77777777" w:rsidR="002B0A3E" w:rsidRDefault="002B0A3E">
      <w:pPr>
        <w:rPr>
          <w:rFonts w:cs="Arial"/>
        </w:rPr>
      </w:pPr>
    </w:p>
    <w:p w14:paraId="088ADF5C" w14:textId="77777777" w:rsidR="002B0A3E" w:rsidRDefault="002B0A3E">
      <w:pPr>
        <w:rPr>
          <w:rFonts w:cs="Arial"/>
        </w:rPr>
      </w:pPr>
    </w:p>
    <w:p w14:paraId="52A77974" w14:textId="77777777" w:rsidR="002B0A3E" w:rsidRDefault="002B0A3E">
      <w:pPr>
        <w:rPr>
          <w:rFonts w:cs="Arial"/>
        </w:rPr>
      </w:pPr>
    </w:p>
    <w:p w14:paraId="7DEB3758" w14:textId="77777777" w:rsidR="002B0A3E" w:rsidRDefault="002B0A3E">
      <w:pPr>
        <w:rPr>
          <w:rFonts w:cs="Arial"/>
        </w:rPr>
      </w:pPr>
    </w:p>
    <w:p w14:paraId="43B733DD" w14:textId="77777777" w:rsidR="002B0A3E" w:rsidRDefault="002B0A3E">
      <w:pPr>
        <w:rPr>
          <w:rFonts w:cs="Arial"/>
        </w:rPr>
      </w:pPr>
    </w:p>
    <w:p w14:paraId="664D79BA" w14:textId="77777777" w:rsidR="002B0A3E" w:rsidRDefault="002B0A3E">
      <w:pPr>
        <w:rPr>
          <w:rFonts w:cs="Arial"/>
        </w:rPr>
      </w:pPr>
    </w:p>
    <w:p w14:paraId="4543C99C" w14:textId="77777777" w:rsidR="002B0A3E" w:rsidRDefault="002B0A3E">
      <w:pPr>
        <w:rPr>
          <w:rFonts w:cs="Arial"/>
        </w:rPr>
      </w:pPr>
    </w:p>
    <w:p w14:paraId="549A34DF" w14:textId="77777777" w:rsidR="002B0A3E" w:rsidRDefault="002B0A3E">
      <w:pPr>
        <w:rPr>
          <w:rFonts w:cs="Arial"/>
        </w:rPr>
      </w:pPr>
    </w:p>
    <w:p w14:paraId="3AEB28A0" w14:textId="77777777" w:rsidR="002B0A3E" w:rsidRDefault="002B0A3E">
      <w:pPr>
        <w:rPr>
          <w:rFonts w:cs="Arial"/>
        </w:rPr>
      </w:pPr>
    </w:p>
    <w:p w14:paraId="6A826541" w14:textId="77777777" w:rsidR="002B0A3E" w:rsidRDefault="002B0A3E">
      <w:pPr>
        <w:rPr>
          <w:rFonts w:cs="Arial"/>
        </w:rPr>
      </w:pPr>
    </w:p>
    <w:p w14:paraId="2773545E" w14:textId="77777777" w:rsidR="002B0A3E" w:rsidRDefault="002B0A3E">
      <w:pPr>
        <w:rPr>
          <w:rFonts w:cs="Arial"/>
        </w:rPr>
      </w:pPr>
    </w:p>
    <w:p w14:paraId="0E786741" w14:textId="77777777" w:rsidR="002B0A3E" w:rsidRDefault="002B0A3E">
      <w:pPr>
        <w:rPr>
          <w:rFonts w:cs="Arial"/>
        </w:rPr>
      </w:pPr>
    </w:p>
    <w:p w14:paraId="3C1DD891" w14:textId="77777777" w:rsidR="002B0A3E" w:rsidRDefault="002B0A3E">
      <w:pPr>
        <w:rPr>
          <w:rFonts w:cs="Arial"/>
        </w:rPr>
      </w:pPr>
    </w:p>
    <w:p w14:paraId="600A161B" w14:textId="77777777" w:rsidR="002B0A3E" w:rsidRDefault="002B0A3E">
      <w:pPr>
        <w:rPr>
          <w:rFonts w:cs="Arial"/>
        </w:rPr>
      </w:pPr>
    </w:p>
    <w:p w14:paraId="7DFEE511" w14:textId="77777777" w:rsidR="002B0A3E" w:rsidRPr="009A13AF" w:rsidRDefault="00B90CEA" w:rsidP="002B0A3E">
      <w:pPr>
        <w:spacing w:line="240" w:lineRule="auto"/>
        <w:ind w:left="4500" w:firstLine="0"/>
        <w:jc w:val="right"/>
        <w:rPr>
          <w:rFonts w:ascii="Times New Roman" w:hAnsi="Times New Roman"/>
          <w:iCs/>
        </w:rPr>
      </w:pPr>
      <w:r w:rsidRPr="009A13AF">
        <w:rPr>
          <w:rFonts w:ascii="Times New Roman" w:hAnsi="Times New Roman"/>
          <w:iCs/>
        </w:rPr>
        <w:t>"O analfabeto do século XXI não será aquele que não sabe ler e escrever, mas aquele que não consegue aprender, desaprender e aprender novamente"</w:t>
      </w:r>
    </w:p>
    <w:p w14:paraId="36A6C685" w14:textId="77777777" w:rsidR="002B0A3E" w:rsidRPr="00215373" w:rsidRDefault="00B90CEA" w:rsidP="002B0A3E">
      <w:pPr>
        <w:pStyle w:val="CORPOTEXTO"/>
      </w:pPr>
      <w:r w:rsidRPr="00215373">
        <w:t xml:space="preserve">Alvin </w:t>
      </w:r>
      <w:proofErr w:type="spellStart"/>
      <w:r w:rsidRPr="00215373">
        <w:t>Tofler</w:t>
      </w:r>
      <w:proofErr w:type="spellEnd"/>
    </w:p>
    <w:p w14:paraId="371AB435" w14:textId="77777777" w:rsidR="002B0A3E" w:rsidRPr="009A13AF" w:rsidRDefault="00B90CEA" w:rsidP="002B0A3E">
      <w:pPr>
        <w:pStyle w:val="CORPOTEXTO"/>
      </w:pPr>
      <w:r>
        <w:br w:type="page"/>
      </w:r>
    </w:p>
    <w:p w14:paraId="16803192" w14:textId="77777777" w:rsidR="002B0A3E" w:rsidRPr="004A2838" w:rsidRDefault="00B90CEA" w:rsidP="002B0A3E">
      <w:pPr>
        <w:pStyle w:val="TITULO"/>
      </w:pPr>
      <w:r w:rsidRPr="004A2838">
        <w:t>LISTA DE FIGURAS</w:t>
      </w:r>
    </w:p>
    <w:p w14:paraId="4EFA591F" w14:textId="77777777" w:rsidR="002B0A3E" w:rsidRDefault="00B90CEA" w:rsidP="002B0A3E">
      <w:pPr>
        <w:spacing w:line="240" w:lineRule="auto"/>
        <w:rPr>
          <w:rFonts w:ascii="Times New Roman" w:hAnsi="Times New Roman"/>
        </w:rPr>
      </w:pPr>
      <w:r w:rsidRPr="004A2838">
        <w:rPr>
          <w:rFonts w:ascii="Times New Roman" w:hAnsi="Times New Roman"/>
        </w:rPr>
        <w:t>Listagem dos títulos de todas as figuras apresentadas no texto seguido dos números das páginas. Sugere-se que esta indicação seja construída de forma automática usando recursos do próprio editor de texto (formatar cada título de figura com um estilo específico, por exemplo FIGURA e após inserir índice).</w:t>
      </w:r>
    </w:p>
    <w:p w14:paraId="7539E51B" w14:textId="77777777" w:rsidR="002B0A3E" w:rsidRDefault="002B0A3E" w:rsidP="002B0A3E">
      <w:pPr>
        <w:spacing w:line="240" w:lineRule="auto"/>
        <w:rPr>
          <w:rFonts w:ascii="Times New Roman" w:hAnsi="Times New Roman"/>
        </w:rPr>
      </w:pPr>
    </w:p>
    <w:p w14:paraId="49173DC3" w14:textId="77777777" w:rsidR="002B0A3E" w:rsidRPr="000877A3" w:rsidRDefault="00B90CEA">
      <w:pPr>
        <w:pStyle w:val="TOC1"/>
        <w:rPr>
          <w:rFonts w:ascii="Times New Roman" w:hAnsi="Times New Roman" w:cs="Times New Roman"/>
          <w:b/>
          <w:szCs w:val="24"/>
          <w:lang w:val="en-US" w:eastAsia="en-US"/>
        </w:rPr>
      </w:pPr>
      <w:r w:rsidRPr="000877A3">
        <w:rPr>
          <w:rFonts w:ascii="Times New Roman" w:hAnsi="Times New Roman"/>
          <w:b/>
        </w:rPr>
        <w:fldChar w:fldCharType="begin"/>
      </w:r>
      <w:r w:rsidRPr="000877A3">
        <w:rPr>
          <w:rFonts w:ascii="Times New Roman" w:hAnsi="Times New Roman"/>
          <w:b/>
        </w:rPr>
        <w:instrText xml:space="preserve"> TOC \h \z \t "FIGURA,1" </w:instrText>
      </w:r>
      <w:r w:rsidRPr="000877A3">
        <w:rPr>
          <w:rFonts w:ascii="Times New Roman" w:hAnsi="Times New Roman"/>
          <w:b/>
        </w:rPr>
        <w:fldChar w:fldCharType="separate"/>
      </w:r>
      <w:hyperlink w:anchor="_Toc178715233" w:history="1">
        <w:r w:rsidRPr="000877A3">
          <w:rPr>
            <w:rStyle w:val="Hyperlink"/>
            <w:b/>
          </w:rPr>
          <w:t>Figura 1. Exemplo de uma figura no texto. (RIBEIRO, 2006)</w:t>
        </w:r>
        <w:r w:rsidRPr="000877A3">
          <w:rPr>
            <w:b/>
            <w:webHidden/>
          </w:rPr>
          <w:tab/>
        </w:r>
        <w:r w:rsidRPr="000877A3">
          <w:rPr>
            <w:b/>
            <w:webHidden/>
          </w:rPr>
          <w:fldChar w:fldCharType="begin"/>
        </w:r>
        <w:r w:rsidRPr="000877A3">
          <w:rPr>
            <w:b/>
            <w:webHidden/>
          </w:rPr>
          <w:instrText xml:space="preserve"> PAGEREF _Toc178715233 \h </w:instrText>
        </w:r>
        <w:r w:rsidRPr="000877A3">
          <w:rPr>
            <w:b/>
            <w:webHidden/>
          </w:rPr>
        </w:r>
        <w:r w:rsidRPr="000877A3">
          <w:rPr>
            <w:b/>
            <w:webHidden/>
          </w:rPr>
          <w:fldChar w:fldCharType="separate"/>
        </w:r>
        <w:r w:rsidR="00D52877">
          <w:rPr>
            <w:b/>
            <w:webHidden/>
          </w:rPr>
          <w:t>19</w:t>
        </w:r>
        <w:r w:rsidRPr="000877A3">
          <w:rPr>
            <w:b/>
            <w:webHidden/>
          </w:rPr>
          <w:fldChar w:fldCharType="end"/>
        </w:r>
      </w:hyperlink>
    </w:p>
    <w:p w14:paraId="1BA92C8C" w14:textId="77777777" w:rsidR="002B0A3E" w:rsidRDefault="00B90CEA" w:rsidP="002B0A3E">
      <w:pPr>
        <w:spacing w:line="240" w:lineRule="auto"/>
        <w:ind w:firstLine="0"/>
        <w:rPr>
          <w:rFonts w:ascii="Times New Roman" w:hAnsi="Times New Roman"/>
        </w:rPr>
      </w:pPr>
      <w:r w:rsidRPr="000877A3">
        <w:rPr>
          <w:rFonts w:ascii="Times New Roman" w:hAnsi="Times New Roman"/>
          <w:b/>
        </w:rPr>
        <w:fldChar w:fldCharType="end"/>
      </w:r>
    </w:p>
    <w:p w14:paraId="441EAE02" w14:textId="77777777" w:rsidR="002B0A3E" w:rsidRPr="004A2838" w:rsidRDefault="00B90CEA" w:rsidP="002B0A3E">
      <w:pPr>
        <w:pStyle w:val="TITULO"/>
      </w:pPr>
      <w:r>
        <w:br w:type="page"/>
      </w:r>
      <w:r w:rsidRPr="004A2838">
        <w:t xml:space="preserve">LISTA DE </w:t>
      </w:r>
      <w:r>
        <w:t>TABELAS</w:t>
      </w:r>
    </w:p>
    <w:p w14:paraId="68065093" w14:textId="77777777" w:rsidR="002B0A3E" w:rsidRDefault="00B90CEA" w:rsidP="002B0A3E">
      <w:pPr>
        <w:spacing w:line="240" w:lineRule="auto"/>
        <w:rPr>
          <w:rFonts w:ascii="Times New Roman" w:hAnsi="Times New Roman"/>
        </w:rPr>
      </w:pPr>
      <w:r w:rsidRPr="004A2838">
        <w:rPr>
          <w:rFonts w:ascii="Times New Roman" w:hAnsi="Times New Roman"/>
        </w:rPr>
        <w:t xml:space="preserve">Listagem dos títulos de todas as </w:t>
      </w:r>
      <w:r>
        <w:rPr>
          <w:rFonts w:ascii="Times New Roman" w:hAnsi="Times New Roman"/>
        </w:rPr>
        <w:t>tabelas</w:t>
      </w:r>
      <w:r w:rsidRPr="004A2838">
        <w:rPr>
          <w:rFonts w:ascii="Times New Roman" w:hAnsi="Times New Roman"/>
        </w:rPr>
        <w:t xml:space="preserve"> apresentadas no texto seguido dos números das páginas. Sugere-se que esta indicação seja construída de forma automática usando recursos do próprio editor de texto (formatar cada título de </w:t>
      </w:r>
      <w:r>
        <w:rPr>
          <w:rFonts w:ascii="Times New Roman" w:hAnsi="Times New Roman"/>
        </w:rPr>
        <w:t>tabela</w:t>
      </w:r>
      <w:r w:rsidRPr="004A2838">
        <w:rPr>
          <w:rFonts w:ascii="Times New Roman" w:hAnsi="Times New Roman"/>
        </w:rPr>
        <w:t xml:space="preserve"> com um estilo específico, por exemplo </w:t>
      </w:r>
      <w:r>
        <w:rPr>
          <w:rFonts w:ascii="Times New Roman" w:hAnsi="Times New Roman"/>
        </w:rPr>
        <w:t>TABELA</w:t>
      </w:r>
      <w:r w:rsidRPr="004A2838">
        <w:rPr>
          <w:rFonts w:ascii="Times New Roman" w:hAnsi="Times New Roman"/>
        </w:rPr>
        <w:t xml:space="preserve"> e após inserir índice).</w:t>
      </w:r>
    </w:p>
    <w:p w14:paraId="554E0D0A" w14:textId="77777777" w:rsidR="002B0A3E" w:rsidRDefault="002B0A3E" w:rsidP="002B0A3E">
      <w:pPr>
        <w:spacing w:line="240" w:lineRule="auto"/>
        <w:ind w:firstLine="0"/>
        <w:rPr>
          <w:rFonts w:ascii="Times New Roman" w:hAnsi="Times New Roman"/>
        </w:rPr>
      </w:pPr>
    </w:p>
    <w:p w14:paraId="2E571937" w14:textId="77777777" w:rsidR="002B0A3E" w:rsidRPr="000877A3" w:rsidRDefault="00B90CEA">
      <w:pPr>
        <w:pStyle w:val="TOC1"/>
        <w:rPr>
          <w:rFonts w:ascii="Times New Roman" w:hAnsi="Times New Roman" w:cs="Times New Roman"/>
          <w:b/>
          <w:szCs w:val="24"/>
          <w:lang w:val="en-US" w:eastAsia="en-US"/>
        </w:rPr>
      </w:pPr>
      <w:r w:rsidRPr="000877A3">
        <w:rPr>
          <w:rFonts w:ascii="Times New Roman" w:hAnsi="Times New Roman"/>
          <w:b/>
        </w:rPr>
        <w:fldChar w:fldCharType="begin"/>
      </w:r>
      <w:r w:rsidRPr="000877A3">
        <w:rPr>
          <w:rFonts w:ascii="Times New Roman" w:hAnsi="Times New Roman"/>
          <w:b/>
        </w:rPr>
        <w:instrText xml:space="preserve"> TOC \h \z \t "TABELA,1" </w:instrText>
      </w:r>
      <w:r w:rsidRPr="000877A3">
        <w:rPr>
          <w:rFonts w:ascii="Times New Roman" w:hAnsi="Times New Roman"/>
          <w:b/>
        </w:rPr>
        <w:fldChar w:fldCharType="separate"/>
      </w:r>
      <w:hyperlink w:anchor="_Toc178715289" w:history="1">
        <w:r w:rsidRPr="000877A3">
          <w:rPr>
            <w:rStyle w:val="Hyperlink"/>
            <w:b/>
          </w:rPr>
          <w:t>Tabela 1 – Tabela de formatos para monografia</w:t>
        </w:r>
        <w:r w:rsidRPr="000877A3">
          <w:rPr>
            <w:b/>
            <w:webHidden/>
          </w:rPr>
          <w:tab/>
        </w:r>
        <w:r w:rsidRPr="000877A3">
          <w:rPr>
            <w:b/>
            <w:webHidden/>
          </w:rPr>
          <w:fldChar w:fldCharType="begin"/>
        </w:r>
        <w:r w:rsidRPr="000877A3">
          <w:rPr>
            <w:b/>
            <w:webHidden/>
          </w:rPr>
          <w:instrText xml:space="preserve"> PAGEREF _Toc178715289 \h </w:instrText>
        </w:r>
        <w:r w:rsidRPr="000877A3">
          <w:rPr>
            <w:b/>
            <w:webHidden/>
          </w:rPr>
        </w:r>
        <w:r w:rsidRPr="000877A3">
          <w:rPr>
            <w:b/>
            <w:webHidden/>
          </w:rPr>
          <w:fldChar w:fldCharType="separate"/>
        </w:r>
        <w:r w:rsidR="00D52877">
          <w:rPr>
            <w:b/>
            <w:webHidden/>
          </w:rPr>
          <w:t>20</w:t>
        </w:r>
        <w:r w:rsidRPr="000877A3">
          <w:rPr>
            <w:b/>
            <w:webHidden/>
          </w:rPr>
          <w:fldChar w:fldCharType="end"/>
        </w:r>
      </w:hyperlink>
    </w:p>
    <w:p w14:paraId="5E6F31FD" w14:textId="77777777" w:rsidR="002B0A3E" w:rsidRPr="004A2838" w:rsidRDefault="00B90CEA" w:rsidP="002B0A3E">
      <w:pPr>
        <w:spacing w:line="240" w:lineRule="auto"/>
        <w:ind w:firstLine="0"/>
        <w:rPr>
          <w:rFonts w:ascii="Times New Roman" w:hAnsi="Times New Roman"/>
        </w:rPr>
      </w:pPr>
      <w:r w:rsidRPr="000877A3">
        <w:rPr>
          <w:rFonts w:ascii="Times New Roman" w:hAnsi="Times New Roman"/>
          <w:b/>
        </w:rPr>
        <w:fldChar w:fldCharType="end"/>
      </w:r>
    </w:p>
    <w:p w14:paraId="6ADD9D09" w14:textId="77777777" w:rsidR="002B0A3E" w:rsidRDefault="002B0A3E" w:rsidP="002B0A3E">
      <w:pPr>
        <w:pStyle w:val="TITULO"/>
      </w:pPr>
    </w:p>
    <w:p w14:paraId="52DE5236" w14:textId="77777777" w:rsidR="002B0A3E" w:rsidRPr="00DE5EE0" w:rsidRDefault="00B90CEA" w:rsidP="002B0A3E">
      <w:pPr>
        <w:pStyle w:val="TITULO"/>
      </w:pPr>
      <w:r>
        <w:br w:type="page"/>
      </w:r>
      <w:r w:rsidRPr="00DE5EE0">
        <w:t>RESUMO</w:t>
      </w:r>
    </w:p>
    <w:p w14:paraId="3604C9D8" w14:textId="77777777" w:rsidR="002B0A3E" w:rsidRPr="004F74E1" w:rsidRDefault="00B90CEA" w:rsidP="002B0A3E">
      <w:pPr>
        <w:pStyle w:val="BodyText2"/>
        <w:spacing w:line="240" w:lineRule="auto"/>
        <w:ind w:firstLine="0"/>
        <w:rPr>
          <w:rFonts w:ascii="Times New Roman" w:hAnsi="Times New Roman"/>
          <w:szCs w:val="24"/>
        </w:rPr>
      </w:pPr>
      <w:r w:rsidRPr="004F74E1">
        <w:rPr>
          <w:rFonts w:ascii="Times New Roman" w:hAnsi="Times New Roman"/>
          <w:szCs w:val="24"/>
        </w:rPr>
        <w:t xml:space="preserve">O resumo não apresenta recuos e parágrafos, portanto trata-se de um texto corrido que aborda as principais partes de um trabalho científico: introdução (objeto de estudo, problema, tema, área e </w:t>
      </w:r>
      <w:proofErr w:type="spellStart"/>
      <w:r w:rsidRPr="004F74E1">
        <w:rPr>
          <w:rFonts w:ascii="Times New Roman" w:hAnsi="Times New Roman"/>
          <w:szCs w:val="24"/>
        </w:rPr>
        <w:t>sub-área</w:t>
      </w:r>
      <w:proofErr w:type="spellEnd"/>
      <w:r w:rsidRPr="004F74E1">
        <w:rPr>
          <w:rFonts w:ascii="Times New Roman" w:hAnsi="Times New Roman"/>
          <w:szCs w:val="24"/>
        </w:rPr>
        <w:t>), objetivos (geral e específicos), justificativas, metodologia, resultados esperados ou finais e conclusões.</w:t>
      </w:r>
      <w:r>
        <w:rPr>
          <w:rFonts w:ascii="Times New Roman" w:hAnsi="Times New Roman"/>
          <w:szCs w:val="24"/>
        </w:rPr>
        <w:t xml:space="preserve"> </w:t>
      </w:r>
      <w:r w:rsidRPr="004F74E1">
        <w:rPr>
          <w:rFonts w:ascii="Times New Roman" w:hAnsi="Times New Roman"/>
          <w:szCs w:val="24"/>
        </w:rPr>
        <w:t xml:space="preserve">Este resumo deve conter de 200 a 400 palavras de forma a indicar as </w:t>
      </w:r>
      <w:proofErr w:type="spellStart"/>
      <w:r w:rsidRPr="004F74E1">
        <w:rPr>
          <w:rFonts w:ascii="Times New Roman" w:hAnsi="Times New Roman"/>
          <w:szCs w:val="24"/>
        </w:rPr>
        <w:t>idéias</w:t>
      </w:r>
      <w:proofErr w:type="spellEnd"/>
      <w:r w:rsidRPr="004F74E1">
        <w:rPr>
          <w:rFonts w:ascii="Times New Roman" w:hAnsi="Times New Roman"/>
          <w:szCs w:val="24"/>
        </w:rPr>
        <w:t xml:space="preserve"> principais apresentadas no texto. O resumo não deve ser confundido com uma introdução do trabalho e muito menos conter abreviações, referências bibliográficas, figuras, etc. Na elaboração deste resumo, como também em todo o trabalho, deve ser utilizada a forma impessoal como, por exemplo, “... Os resultados experimentais mostraram que...” ao invés de “...os resultados que nós obtivemos mostraram que...”. </w:t>
      </w:r>
      <w:r>
        <w:rPr>
          <w:rFonts w:ascii="Times New Roman" w:hAnsi="Times New Roman"/>
          <w:color w:val="000000"/>
          <w:szCs w:val="24"/>
        </w:rPr>
        <w:t>D</w:t>
      </w:r>
      <w:r w:rsidRPr="004F74E1">
        <w:rPr>
          <w:rFonts w:ascii="Times New Roman" w:hAnsi="Times New Roman"/>
          <w:color w:val="000000"/>
          <w:szCs w:val="24"/>
        </w:rPr>
        <w:t xml:space="preserve">eve indicar os principais pontos do trabalho: </w:t>
      </w:r>
      <w:r>
        <w:rPr>
          <w:rFonts w:ascii="Times New Roman" w:hAnsi="Times New Roman"/>
          <w:color w:val="000000"/>
          <w:szCs w:val="24"/>
        </w:rPr>
        <w:t xml:space="preserve">objeto de estudo, problema, tema, </w:t>
      </w:r>
      <w:r w:rsidRPr="004F74E1">
        <w:rPr>
          <w:rFonts w:ascii="Times New Roman" w:hAnsi="Times New Roman"/>
          <w:color w:val="000000"/>
          <w:szCs w:val="24"/>
        </w:rPr>
        <w:t>objetivos, metodologia, resultados esperados ou obtidos, o valor científico do trabalho e sua originalidade. Deve ser seguido das palavras-chave, isto é, das palavras que mais representam o conteúdo do trabalho.</w:t>
      </w:r>
    </w:p>
    <w:p w14:paraId="70C03058" w14:textId="77777777" w:rsidR="002B0A3E" w:rsidRPr="00DE5EE0" w:rsidRDefault="002B0A3E" w:rsidP="002B0A3E">
      <w:pPr>
        <w:pStyle w:val="BodyText2"/>
        <w:spacing w:line="240" w:lineRule="auto"/>
        <w:rPr>
          <w:rFonts w:ascii="Times New Roman" w:hAnsi="Times New Roman"/>
          <w:sz w:val="22"/>
          <w:szCs w:val="22"/>
        </w:rPr>
      </w:pPr>
    </w:p>
    <w:p w14:paraId="180B87BF" w14:textId="77777777" w:rsidR="002B0A3E" w:rsidRPr="00DE5EE0" w:rsidRDefault="002B0A3E" w:rsidP="002B0A3E">
      <w:pPr>
        <w:rPr>
          <w:rFonts w:ascii="Times New Roman" w:hAnsi="Times New Roman"/>
          <w:sz w:val="22"/>
        </w:rPr>
      </w:pPr>
    </w:p>
    <w:p w14:paraId="0D6373E5" w14:textId="77777777" w:rsidR="002B0A3E" w:rsidRPr="004F74E1" w:rsidRDefault="00B90CEA" w:rsidP="002B0A3E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Cs/>
          <w:szCs w:val="24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Pr="004F74E1">
        <w:rPr>
          <w:rFonts w:ascii="Times New Roman" w:hAnsi="Times New Roman"/>
          <w:bCs/>
          <w:szCs w:val="24"/>
        </w:rPr>
        <w:t>Os autores devem apresentar um conjunto de no máximo 3 palavras-chave (em ordem alfabética) que possam identificar os principais tópicos abordados no trabalho.</w:t>
      </w:r>
    </w:p>
    <w:p w14:paraId="3B61D2F0" w14:textId="77777777" w:rsidR="002B0A3E" w:rsidRPr="00DE5EE0" w:rsidRDefault="002B0A3E" w:rsidP="002B0A3E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32E60440" w14:textId="77777777" w:rsidR="002B0A3E" w:rsidRPr="004F74E1" w:rsidRDefault="00B90CEA" w:rsidP="002B0A3E">
      <w:pPr>
        <w:pStyle w:val="TITULO"/>
      </w:pPr>
      <w:r>
        <w:rPr>
          <w:lang w:val="en-US"/>
        </w:rPr>
        <w:br w:type="page"/>
      </w:r>
      <w:r w:rsidRPr="004F74E1">
        <w:t>ABSTRACT</w:t>
      </w:r>
    </w:p>
    <w:p w14:paraId="3D3DD488" w14:textId="77777777" w:rsidR="002B0A3E" w:rsidRPr="004F74E1" w:rsidRDefault="00B90CEA" w:rsidP="002B0A3E">
      <w:pPr>
        <w:ind w:firstLine="0"/>
        <w:rPr>
          <w:rFonts w:ascii="Times New Roman" w:hAnsi="Times New Roman"/>
          <w:szCs w:val="24"/>
        </w:rPr>
      </w:pPr>
      <w:r w:rsidRPr="004F74E1">
        <w:rPr>
          <w:rFonts w:ascii="Times New Roman" w:hAnsi="Times New Roman"/>
          <w:szCs w:val="24"/>
        </w:rPr>
        <w:t>O texto do abstract é o mesmo contido no resumo porém escrito na l</w:t>
      </w:r>
      <w:r>
        <w:rPr>
          <w:rFonts w:ascii="Times New Roman" w:hAnsi="Times New Roman"/>
          <w:szCs w:val="24"/>
        </w:rPr>
        <w:t>íngua inglesa.</w:t>
      </w:r>
      <w:r w:rsidRPr="004F74E1">
        <w:rPr>
          <w:rFonts w:ascii="Times New Roman" w:hAnsi="Times New Roman"/>
          <w:szCs w:val="24"/>
        </w:rPr>
        <w:t xml:space="preserve"> </w:t>
      </w:r>
    </w:p>
    <w:p w14:paraId="080F319D" w14:textId="77777777" w:rsidR="002B0A3E" w:rsidRPr="004F74E1" w:rsidRDefault="00B90CEA" w:rsidP="002B0A3E">
      <w:pPr>
        <w:spacing w:line="240" w:lineRule="auto"/>
        <w:ind w:firstLine="0"/>
        <w:rPr>
          <w:rFonts w:ascii="Times New Roman" w:hAnsi="Times New Roman"/>
          <w:szCs w:val="24"/>
        </w:rPr>
      </w:pPr>
      <w:r w:rsidRPr="004F74E1">
        <w:rPr>
          <w:rFonts w:ascii="Times New Roman" w:hAnsi="Times New Roman"/>
          <w:szCs w:val="24"/>
        </w:rPr>
        <w:t> </w:t>
      </w:r>
    </w:p>
    <w:p w14:paraId="49EEFD18" w14:textId="77777777" w:rsidR="002B0A3E" w:rsidRPr="0044372C" w:rsidRDefault="00B90CEA" w:rsidP="002B0A3E">
      <w:pPr>
        <w:spacing w:line="240" w:lineRule="auto"/>
        <w:ind w:firstLine="0"/>
        <w:rPr>
          <w:rFonts w:ascii="Times New Roman" w:hAnsi="Times New Roman"/>
          <w:szCs w:val="24"/>
        </w:rPr>
      </w:pPr>
      <w:proofErr w:type="spellStart"/>
      <w:r w:rsidRPr="0044372C">
        <w:rPr>
          <w:rFonts w:ascii="Times New Roman" w:hAnsi="Times New Roman"/>
          <w:b/>
          <w:bCs/>
          <w:szCs w:val="24"/>
        </w:rPr>
        <w:t>Keywords</w:t>
      </w:r>
      <w:proofErr w:type="spellEnd"/>
      <w:r w:rsidRPr="0044372C">
        <w:rPr>
          <w:rFonts w:ascii="Times New Roman" w:hAnsi="Times New Roman"/>
          <w:szCs w:val="24"/>
        </w:rPr>
        <w:t>: palavras-chaves escrito na l</w:t>
      </w:r>
      <w:r>
        <w:rPr>
          <w:rFonts w:ascii="Times New Roman" w:hAnsi="Times New Roman"/>
          <w:szCs w:val="24"/>
        </w:rPr>
        <w:t>íngua inglesa.</w:t>
      </w:r>
    </w:p>
    <w:p w14:paraId="7070703C" w14:textId="77777777" w:rsidR="002B0A3E" w:rsidRPr="0044372C" w:rsidRDefault="002B0A3E" w:rsidP="002B0A3E">
      <w:pPr>
        <w:ind w:firstLine="0"/>
        <w:rPr>
          <w:rFonts w:ascii="Times New Roman" w:hAnsi="Times New Roman"/>
        </w:rPr>
      </w:pPr>
    </w:p>
    <w:p w14:paraId="248EAAEE" w14:textId="77777777" w:rsidR="002B0A3E" w:rsidRPr="0044372C" w:rsidRDefault="00B90CEA">
      <w:pPr>
        <w:ind w:firstLine="0"/>
        <w:rPr>
          <w:rFonts w:ascii="Times New Roman" w:hAnsi="Times New Roman"/>
        </w:rPr>
      </w:pPr>
      <w:r w:rsidRPr="0044372C">
        <w:rPr>
          <w:rFonts w:ascii="Times New Roman" w:hAnsi="Times New Roman"/>
        </w:rPr>
        <w:t xml:space="preserve">  </w:t>
      </w:r>
    </w:p>
    <w:p w14:paraId="10402D21" w14:textId="77777777" w:rsidR="002B0A3E" w:rsidRPr="0035308D" w:rsidRDefault="00B90CEA" w:rsidP="002B0A3E">
      <w:pPr>
        <w:pStyle w:val="TITULO"/>
        <w:rPr>
          <w:lang w:val="en-US"/>
        </w:rPr>
      </w:pPr>
      <w:r w:rsidRPr="004A2838">
        <w:br w:type="page"/>
      </w:r>
      <w:r w:rsidRPr="0035308D">
        <w:rPr>
          <w:lang w:val="en-US"/>
        </w:rPr>
        <w:t>SUMÁRIO</w:t>
      </w:r>
    </w:p>
    <w:bookmarkStart w:id="2" w:name="_Toc152045189"/>
    <w:p w14:paraId="78D4DD37" w14:textId="77777777" w:rsidR="00501052" w:rsidRDefault="00B90CEA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 w:rsidRPr="00D4629C">
        <w:rPr>
          <w:b/>
          <w:bCs/>
          <w:sz w:val="28"/>
        </w:rPr>
        <w:fldChar w:fldCharType="begin"/>
      </w:r>
      <w:r w:rsidRPr="00D4629C">
        <w:rPr>
          <w:b/>
          <w:bCs/>
          <w:sz w:val="28"/>
        </w:rPr>
        <w:instrText xml:space="preserve"> TOC \o "2-3" \h \z \t "Título 1,1" </w:instrText>
      </w:r>
      <w:r w:rsidRPr="00D4629C">
        <w:rPr>
          <w:b/>
          <w:bCs/>
          <w:sz w:val="28"/>
        </w:rPr>
        <w:fldChar w:fldCharType="separate"/>
      </w:r>
      <w:r w:rsidR="00501052">
        <w:t>1.1</w:t>
      </w:r>
      <w:r w:rsidR="00501052"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 w:rsidR="00501052">
        <w:t>Contextualização</w:t>
      </w:r>
      <w:r w:rsidR="00501052">
        <w:tab/>
      </w:r>
      <w:r w:rsidR="00501052">
        <w:fldChar w:fldCharType="begin"/>
      </w:r>
      <w:r w:rsidR="00501052">
        <w:instrText xml:space="preserve"> PAGEREF _Toc179277086 \h </w:instrText>
      </w:r>
      <w:r w:rsidR="00501052">
        <w:fldChar w:fldCharType="separate"/>
      </w:r>
      <w:r w:rsidR="00D52877">
        <w:t>11</w:t>
      </w:r>
      <w:r w:rsidR="00501052">
        <w:fldChar w:fldCharType="end"/>
      </w:r>
    </w:p>
    <w:p w14:paraId="193788C2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Problema</w:t>
      </w:r>
      <w:r>
        <w:tab/>
      </w:r>
      <w:r>
        <w:fldChar w:fldCharType="begin"/>
      </w:r>
      <w:r>
        <w:instrText xml:space="preserve"> PAGEREF _Toc179277087 \h </w:instrText>
      </w:r>
      <w:r>
        <w:fldChar w:fldCharType="separate"/>
      </w:r>
      <w:r w:rsidR="00D52877">
        <w:t>12</w:t>
      </w:r>
      <w:r>
        <w:fldChar w:fldCharType="end"/>
      </w:r>
    </w:p>
    <w:p w14:paraId="02864509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Problematização</w:t>
      </w:r>
      <w:r>
        <w:tab/>
      </w:r>
      <w:r>
        <w:fldChar w:fldCharType="begin"/>
      </w:r>
      <w:r>
        <w:instrText xml:space="preserve"> PAGEREF _Toc179277088 \h </w:instrText>
      </w:r>
      <w:r>
        <w:fldChar w:fldCharType="separate"/>
      </w:r>
      <w:r w:rsidR="00D52877">
        <w:t>12</w:t>
      </w:r>
      <w:r>
        <w:fldChar w:fldCharType="end"/>
      </w:r>
    </w:p>
    <w:p w14:paraId="7413137A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1.4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Objetivos</w:t>
      </w:r>
      <w:r>
        <w:tab/>
      </w:r>
      <w:r>
        <w:fldChar w:fldCharType="begin"/>
      </w:r>
      <w:r>
        <w:instrText xml:space="preserve"> PAGEREF _Toc179277089 \h </w:instrText>
      </w:r>
      <w:r>
        <w:fldChar w:fldCharType="separate"/>
      </w:r>
      <w:r w:rsidR="00D52877">
        <w:t>13</w:t>
      </w:r>
      <w:r>
        <w:fldChar w:fldCharType="end"/>
      </w:r>
    </w:p>
    <w:p w14:paraId="1ADF2BC8" w14:textId="77777777" w:rsidR="00501052" w:rsidRDefault="00501052">
      <w:pPr>
        <w:pStyle w:val="TOC3"/>
        <w:tabs>
          <w:tab w:val="clear" w:pos="1260"/>
          <w:tab w:val="left" w:pos="1285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1.4.1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Objetivos gerais</w:t>
      </w:r>
      <w:r>
        <w:tab/>
      </w:r>
      <w:r>
        <w:fldChar w:fldCharType="begin"/>
      </w:r>
      <w:r>
        <w:instrText xml:space="preserve"> PAGEREF _Toc179277090 \h </w:instrText>
      </w:r>
      <w:r>
        <w:fldChar w:fldCharType="separate"/>
      </w:r>
      <w:r w:rsidR="00D52877">
        <w:t>13</w:t>
      </w:r>
      <w:r>
        <w:fldChar w:fldCharType="end"/>
      </w:r>
    </w:p>
    <w:p w14:paraId="7E9F56D1" w14:textId="77777777" w:rsidR="00501052" w:rsidRDefault="00501052">
      <w:pPr>
        <w:pStyle w:val="TOC3"/>
        <w:tabs>
          <w:tab w:val="clear" w:pos="1260"/>
          <w:tab w:val="left" w:pos="1285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1.4.2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Objetivos específicos</w:t>
      </w:r>
      <w:r>
        <w:tab/>
      </w:r>
      <w:r>
        <w:fldChar w:fldCharType="begin"/>
      </w:r>
      <w:r>
        <w:instrText xml:space="preserve"> PAGEREF _Toc179277091 \h </w:instrText>
      </w:r>
      <w:r>
        <w:fldChar w:fldCharType="separate"/>
      </w:r>
      <w:r w:rsidR="00D52877">
        <w:t>13</w:t>
      </w:r>
      <w:r>
        <w:fldChar w:fldCharType="end"/>
      </w:r>
    </w:p>
    <w:p w14:paraId="41D294D9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1.5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Relevância</w:t>
      </w:r>
      <w:r>
        <w:tab/>
      </w:r>
      <w:r>
        <w:fldChar w:fldCharType="begin"/>
      </w:r>
      <w:r>
        <w:instrText xml:space="preserve"> PAGEREF _Toc179277092 \h </w:instrText>
      </w:r>
      <w:r>
        <w:fldChar w:fldCharType="separate"/>
      </w:r>
      <w:r w:rsidR="00D52877">
        <w:t>14</w:t>
      </w:r>
      <w:r>
        <w:fldChar w:fldCharType="end"/>
      </w:r>
    </w:p>
    <w:p w14:paraId="46A52BAA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1.6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_Toc179277093 \h </w:instrText>
      </w:r>
      <w:r>
        <w:fldChar w:fldCharType="separate"/>
      </w:r>
      <w:r w:rsidR="00D52877">
        <w:t>18</w:t>
      </w:r>
      <w:r>
        <w:fldChar w:fldCharType="end"/>
      </w:r>
    </w:p>
    <w:p w14:paraId="4988E2A3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1.7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Referencial Teórico</w:t>
      </w:r>
      <w:r>
        <w:tab/>
      </w:r>
      <w:r>
        <w:fldChar w:fldCharType="begin"/>
      </w:r>
      <w:r>
        <w:instrText xml:space="preserve"> PAGEREF _Toc179277094 \h </w:instrText>
      </w:r>
      <w:r>
        <w:fldChar w:fldCharType="separate"/>
      </w:r>
      <w:r w:rsidR="00D52877">
        <w:t>18</w:t>
      </w:r>
      <w:r>
        <w:fldChar w:fldCharType="end"/>
      </w:r>
    </w:p>
    <w:p w14:paraId="236B64CD" w14:textId="77777777" w:rsidR="00501052" w:rsidRDefault="00501052">
      <w:pPr>
        <w:pStyle w:val="TOC3"/>
        <w:tabs>
          <w:tab w:val="clear" w:pos="1260"/>
          <w:tab w:val="left" w:pos="1285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1.7.1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Subseções</w:t>
      </w:r>
      <w:r>
        <w:tab/>
      </w:r>
      <w:r>
        <w:fldChar w:fldCharType="begin"/>
      </w:r>
      <w:r>
        <w:instrText xml:space="preserve"> PAGEREF _Toc179277095 \h </w:instrText>
      </w:r>
      <w:r>
        <w:fldChar w:fldCharType="separate"/>
      </w:r>
      <w:r w:rsidR="00D52877">
        <w:t>19</w:t>
      </w:r>
      <w:r>
        <w:fldChar w:fldCharType="end"/>
      </w:r>
    </w:p>
    <w:p w14:paraId="6A06E14A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1.8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Figuras</w:t>
      </w:r>
      <w:r>
        <w:tab/>
      </w:r>
      <w:r>
        <w:fldChar w:fldCharType="begin"/>
      </w:r>
      <w:r>
        <w:instrText xml:space="preserve"> PAGEREF _Toc179277096 \h </w:instrText>
      </w:r>
      <w:r>
        <w:fldChar w:fldCharType="separate"/>
      </w:r>
      <w:r w:rsidR="00D52877">
        <w:t>19</w:t>
      </w:r>
      <w:r>
        <w:fldChar w:fldCharType="end"/>
      </w:r>
    </w:p>
    <w:p w14:paraId="24FDC567" w14:textId="77777777" w:rsidR="00501052" w:rsidRDefault="00501052">
      <w:pPr>
        <w:pStyle w:val="TOC2"/>
        <w:tabs>
          <w:tab w:val="left" w:pos="687"/>
        </w:tabs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1.9</w:t>
      </w:r>
      <w:r>
        <w:rPr>
          <w:rFonts w:asciiTheme="minorHAnsi" w:eastAsiaTheme="minorEastAsia" w:hAnsiTheme="minorHAnsi" w:cstheme="minorBidi"/>
          <w:szCs w:val="24"/>
          <w:lang w:val="en-US" w:eastAsia="ja-JP"/>
        </w:rPr>
        <w:tab/>
      </w:r>
      <w:r>
        <w:t>Tabelas</w:t>
      </w:r>
      <w:r>
        <w:tab/>
      </w:r>
      <w:r>
        <w:fldChar w:fldCharType="begin"/>
      </w:r>
      <w:r>
        <w:instrText xml:space="preserve"> PAGEREF _Toc179277097 \h </w:instrText>
      </w:r>
      <w:r>
        <w:fldChar w:fldCharType="separate"/>
      </w:r>
      <w:r w:rsidR="00D52877">
        <w:t>20</w:t>
      </w:r>
      <w:r>
        <w:fldChar w:fldCharType="end"/>
      </w:r>
    </w:p>
    <w:p w14:paraId="368ABB03" w14:textId="77777777" w:rsidR="00501052" w:rsidRDefault="00501052">
      <w:pPr>
        <w:pStyle w:val="TOC2"/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2.1 Introdução</w:t>
      </w:r>
      <w:r>
        <w:tab/>
      </w:r>
      <w:r>
        <w:fldChar w:fldCharType="begin"/>
      </w:r>
      <w:r>
        <w:instrText xml:space="preserve"> PAGEREF _Toc179277098 \h </w:instrText>
      </w:r>
      <w:r>
        <w:fldChar w:fldCharType="separate"/>
      </w:r>
      <w:r w:rsidR="00D52877">
        <w:t>22</w:t>
      </w:r>
      <w:r>
        <w:fldChar w:fldCharType="end"/>
      </w:r>
    </w:p>
    <w:p w14:paraId="03353D95" w14:textId="77777777" w:rsidR="00501052" w:rsidRDefault="00501052">
      <w:pPr>
        <w:pStyle w:val="TOC2"/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2.2 Conclusões</w:t>
      </w:r>
      <w:r>
        <w:tab/>
      </w:r>
      <w:r>
        <w:fldChar w:fldCharType="begin"/>
      </w:r>
      <w:r>
        <w:instrText xml:space="preserve"> PAGEREF _Toc179277099 \h </w:instrText>
      </w:r>
      <w:r>
        <w:fldChar w:fldCharType="separate"/>
      </w:r>
      <w:r w:rsidR="00D52877">
        <w:t>22</w:t>
      </w:r>
      <w:r>
        <w:fldChar w:fldCharType="end"/>
      </w:r>
    </w:p>
    <w:p w14:paraId="2C88284A" w14:textId="77777777" w:rsidR="00501052" w:rsidRDefault="00501052">
      <w:pPr>
        <w:pStyle w:val="TOC2"/>
        <w:rPr>
          <w:rFonts w:asciiTheme="minorHAnsi" w:eastAsiaTheme="minorEastAsia" w:hAnsiTheme="minorHAnsi" w:cstheme="minorBidi"/>
          <w:szCs w:val="24"/>
          <w:lang w:val="en-US" w:eastAsia="ja-JP"/>
        </w:rPr>
      </w:pPr>
      <w:r>
        <w:t>2.3 Trabalhos Futuros</w:t>
      </w:r>
      <w:r>
        <w:tab/>
      </w:r>
      <w:r>
        <w:fldChar w:fldCharType="begin"/>
      </w:r>
      <w:r>
        <w:instrText xml:space="preserve"> PAGEREF _Toc179277100 \h </w:instrText>
      </w:r>
      <w:r>
        <w:fldChar w:fldCharType="separate"/>
      </w:r>
      <w:r w:rsidR="00D52877">
        <w:t>22</w:t>
      </w:r>
      <w:r>
        <w:fldChar w:fldCharType="end"/>
      </w:r>
    </w:p>
    <w:p w14:paraId="51476DF0" w14:textId="77777777" w:rsidR="002B0A3E" w:rsidRDefault="00B90CEA">
      <w:pPr>
        <w:pStyle w:val="Footer"/>
        <w:tabs>
          <w:tab w:val="clear" w:pos="4419"/>
          <w:tab w:val="clear" w:pos="8838"/>
        </w:tabs>
        <w:rPr>
          <w:rFonts w:cs="Arial"/>
          <w:noProof/>
        </w:rPr>
        <w:sectPr w:rsidR="002B0A3E">
          <w:headerReference w:type="firs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r w:rsidRPr="00D4629C">
        <w:rPr>
          <w:b/>
          <w:bCs/>
          <w:noProof/>
          <w:sz w:val="28"/>
        </w:rPr>
        <w:fldChar w:fldCharType="end"/>
      </w:r>
    </w:p>
    <w:bookmarkEnd w:id="2"/>
    <w:p w14:paraId="3C51806E" w14:textId="060EFB48" w:rsidR="002B0A3E" w:rsidRDefault="009C392C" w:rsidP="00626A9F">
      <w:pPr>
        <w:pStyle w:val="Heading1"/>
      </w:pPr>
      <w:r>
        <w:t>INTRODUÇÃO</w:t>
      </w:r>
    </w:p>
    <w:p w14:paraId="0950519C" w14:textId="6F36D1EB" w:rsidR="00DC5239" w:rsidRDefault="00CD1DE2" w:rsidP="00626A9F">
      <w:pPr>
        <w:pStyle w:val="Heading2"/>
      </w:pPr>
      <w:bookmarkStart w:id="3" w:name="_Toc179277086"/>
      <w:r w:rsidRPr="00CD1DE2">
        <w:t>Contextualização</w:t>
      </w:r>
      <w:bookmarkEnd w:id="3"/>
    </w:p>
    <w:p w14:paraId="2A06CD9E" w14:textId="1EFBF964" w:rsidR="00C03720" w:rsidRDefault="00C03720" w:rsidP="00C03720">
      <w:r>
        <w:t xml:space="preserve">Com o crescimento e a popularização de </w:t>
      </w:r>
      <w:proofErr w:type="spellStart"/>
      <w:r>
        <w:t>APIs</w:t>
      </w:r>
      <w:proofErr w:type="spellEnd"/>
      <w:r>
        <w:t xml:space="preserve"> para o desenvolvimento de aplicações baseadas em </w:t>
      </w:r>
      <w:proofErr w:type="spellStart"/>
      <w:r w:rsidR="006027B6" w:rsidRPr="006027B6">
        <w:t>Asynchronous</w:t>
      </w:r>
      <w:proofErr w:type="spellEnd"/>
      <w:r w:rsidR="006027B6" w:rsidRPr="006027B6">
        <w:t xml:space="preserve"> </w:t>
      </w:r>
      <w:proofErr w:type="spellStart"/>
      <w:r w:rsidR="006027B6" w:rsidRPr="006027B6">
        <w:t>Javascript</w:t>
      </w:r>
      <w:proofErr w:type="spellEnd"/>
      <w:r w:rsidR="006027B6" w:rsidRPr="006027B6">
        <w:t xml:space="preserve"> </w:t>
      </w:r>
      <w:proofErr w:type="spellStart"/>
      <w:r w:rsidR="006027B6" w:rsidRPr="006027B6">
        <w:t>and</w:t>
      </w:r>
      <w:proofErr w:type="spellEnd"/>
      <w:r w:rsidR="006027B6" w:rsidRPr="006027B6">
        <w:t xml:space="preserve"> XML</w:t>
      </w:r>
      <w:r w:rsidR="006027B6">
        <w:t xml:space="preserve"> (</w:t>
      </w:r>
      <w:r>
        <w:t>AJAX</w:t>
      </w:r>
      <w:r w:rsidR="006027B6">
        <w:t xml:space="preserve">), como </w:t>
      </w:r>
      <w:proofErr w:type="spellStart"/>
      <w:r w:rsidR="006027B6">
        <w:t>jQuery</w:t>
      </w:r>
      <w:proofErr w:type="spellEnd"/>
      <w:r w:rsidR="006027B6">
        <w:t xml:space="preserve">, </w:t>
      </w:r>
      <w:proofErr w:type="spellStart"/>
      <w:r>
        <w:t>Prototype</w:t>
      </w:r>
      <w:proofErr w:type="spellEnd"/>
      <w:r w:rsidR="006027B6">
        <w:t xml:space="preserve"> e </w:t>
      </w:r>
      <w:proofErr w:type="spellStart"/>
      <w:r w:rsidR="006027B6">
        <w:t>ExtJS</w:t>
      </w:r>
      <w:proofErr w:type="spellEnd"/>
      <w:r>
        <w:t>, é cada vez maior o número de aplicações</w:t>
      </w:r>
      <w:r w:rsidR="006027B6">
        <w:t xml:space="preserve"> que combinam dados e códigos provenientes de diversas fontes</w:t>
      </w:r>
      <w:r>
        <w:t xml:space="preserve"> espalhadas pela internet</w:t>
      </w:r>
      <w:r w:rsidR="006027B6">
        <w:t>, proporcionando a</w:t>
      </w:r>
      <w:r w:rsidR="000A1E0E">
        <w:t xml:space="preserve"> criação de inúmeros</w:t>
      </w:r>
      <w:r>
        <w:t xml:space="preserve"> novos serviços e funcionalidades. </w:t>
      </w:r>
    </w:p>
    <w:p w14:paraId="12C62BFD" w14:textId="6F066F10" w:rsidR="00D13B9A" w:rsidRDefault="00C03720" w:rsidP="00C03720">
      <w:r>
        <w:t>Quando este tipo de a</w:t>
      </w:r>
      <w:r w:rsidR="00292FF2">
        <w:t>plicação é desenvolvido</w:t>
      </w:r>
      <w:r>
        <w:t xml:space="preserve">, encontram-se diversas dificuldades </w:t>
      </w:r>
      <w:r w:rsidR="000A1E0E">
        <w:t>inerentes a</w:t>
      </w:r>
      <w:r>
        <w:t xml:space="preserve"> realização de </w:t>
      </w:r>
      <w:r w:rsidR="000A1E0E">
        <w:t>comunicações</w:t>
      </w:r>
      <w:r w:rsidR="00D13B9A">
        <w:t xml:space="preserve"> AJAX com serviços de outra</w:t>
      </w:r>
      <w:r>
        <w:t xml:space="preserve">s </w:t>
      </w:r>
      <w:r w:rsidR="00D13B9A">
        <w:t>origens</w:t>
      </w:r>
      <w:r w:rsidR="00B411C3">
        <w:t>. Nesta contexto, uma o</w:t>
      </w:r>
      <w:r w:rsidR="00D13B9A">
        <w:t>rigem é definida pela combinação de um protocolo, um domínio e uma porta [FLANAGAN, 2011].</w:t>
      </w:r>
    </w:p>
    <w:p w14:paraId="620AEB68" w14:textId="70E3E838" w:rsidR="00C03720" w:rsidRDefault="00E14602" w:rsidP="00D31DF5">
      <w:r>
        <w:t xml:space="preserve">O principal obstáculo </w:t>
      </w:r>
      <w:r w:rsidR="002838E3">
        <w:t xml:space="preserve">na execução de uma chamada AJAX Cross-Domain é </w:t>
      </w:r>
      <w:r w:rsidR="00C44768">
        <w:t xml:space="preserve">o </w:t>
      </w:r>
      <w:r w:rsidR="00D13B9A">
        <w:t xml:space="preserve">conceito de segurança </w:t>
      </w:r>
      <w:proofErr w:type="spellStart"/>
      <w:r w:rsidR="00D13B9A">
        <w:t>Same-</w:t>
      </w:r>
      <w:r w:rsidR="00C03720">
        <w:t>Origin</w:t>
      </w:r>
      <w:proofErr w:type="spellEnd"/>
      <w:r w:rsidR="00C03720">
        <w:t xml:space="preserve"> </w:t>
      </w:r>
      <w:proofErr w:type="spellStart"/>
      <w:r w:rsidR="00C03720">
        <w:t>Policy</w:t>
      </w:r>
      <w:proofErr w:type="spellEnd"/>
      <w:r w:rsidR="00C03720">
        <w:t xml:space="preserve"> (SOP)</w:t>
      </w:r>
      <w:r w:rsidR="00D31DF5">
        <w:t xml:space="preserve">, introduzido pelo navegador Netscape 2.0 em Março de 1996 </w:t>
      </w:r>
      <w:r w:rsidR="00D31DF5" w:rsidRPr="004448C4">
        <w:t>[PRATES, 2010]</w:t>
      </w:r>
      <w:r w:rsidR="00C03720">
        <w:t xml:space="preserve">. </w:t>
      </w:r>
      <w:r w:rsidR="00076A47">
        <w:t>Este conceito de segurança</w:t>
      </w:r>
      <w:r w:rsidR="00CF04A9">
        <w:t xml:space="preserve"> </w:t>
      </w:r>
      <w:r w:rsidR="00C03720">
        <w:t xml:space="preserve">é aplicado a linguagens de programação que são executadas no navegador, como </w:t>
      </w:r>
      <w:proofErr w:type="spellStart"/>
      <w:r w:rsidR="00C03720">
        <w:t>JavaScript</w:t>
      </w:r>
      <w:proofErr w:type="spellEnd"/>
      <w:r w:rsidR="00C03720">
        <w:t xml:space="preserve">, e limita o acesso à maioria das propriedades entre páginas de domínios diferentes, como funções </w:t>
      </w:r>
      <w:proofErr w:type="spellStart"/>
      <w:r w:rsidR="00C03720">
        <w:t>JavaScript</w:t>
      </w:r>
      <w:proofErr w:type="spellEnd"/>
      <w:r w:rsidR="00C03720">
        <w:t xml:space="preserve">, </w:t>
      </w:r>
      <w:r w:rsidR="00D31DF5">
        <w:t xml:space="preserve">cookies e dados de formulários. Tais restrições </w:t>
      </w:r>
      <w:r w:rsidR="00770C62">
        <w:t xml:space="preserve">foram criadas para mitigar ataques de Cross-site </w:t>
      </w:r>
      <w:proofErr w:type="spellStart"/>
      <w:r w:rsidR="00770C62">
        <w:t>scripting</w:t>
      </w:r>
      <w:proofErr w:type="spellEnd"/>
      <w:r w:rsidR="00770C62">
        <w:t xml:space="preserve"> (XSS) e Cross-site </w:t>
      </w:r>
      <w:proofErr w:type="spellStart"/>
      <w:r w:rsidR="00770C62">
        <w:t>request</w:t>
      </w:r>
      <w:proofErr w:type="spellEnd"/>
      <w:r w:rsidR="00770C62">
        <w:t xml:space="preserve"> </w:t>
      </w:r>
      <w:proofErr w:type="spellStart"/>
      <w:r w:rsidR="00770C62">
        <w:t>forgery</w:t>
      </w:r>
      <w:proofErr w:type="spellEnd"/>
      <w:r w:rsidR="00770C62">
        <w:t xml:space="preserve"> (</w:t>
      </w:r>
      <w:r w:rsidR="00770C62">
        <w:rPr>
          <w:rStyle w:val="st"/>
        </w:rPr>
        <w:t>CSRF/XSRF</w:t>
      </w:r>
      <w:r w:rsidR="00E56A6B">
        <w:t xml:space="preserve">) </w:t>
      </w:r>
      <w:r w:rsidR="00770C62">
        <w:t>[FLANAGAN, 2011].</w:t>
      </w:r>
    </w:p>
    <w:p w14:paraId="4BE9FFE1" w14:textId="2FEE26D8" w:rsidR="00E56A6B" w:rsidRDefault="00CE517E" w:rsidP="00CE517E">
      <w:r>
        <w:t>A política de mesma origem</w:t>
      </w:r>
      <w:r w:rsidR="00E3175D">
        <w:t xml:space="preserve">, devido a sua característica </w:t>
      </w:r>
      <w:r w:rsidR="00DE75E5">
        <w:t>de forte restrição</w:t>
      </w:r>
      <w:r w:rsidR="00E3175D">
        <w:t>, maximizou consideravelmen</w:t>
      </w:r>
      <w:r>
        <w:t xml:space="preserve">te a segurança dos navegadores e é adotada em todos os navegadores web modernos. Porém, a comunicação AJAX </w:t>
      </w:r>
      <w:r w:rsidR="00E56A6B">
        <w:t>entre origens distintas</w:t>
      </w:r>
      <w:r>
        <w:t xml:space="preserve"> não é por natureza insegura ou mal, é de fato essencial para muitas das aplicações mais po</w:t>
      </w:r>
      <w:r w:rsidR="00427BF8">
        <w:t xml:space="preserve">pulares e utilizadas do mundo </w:t>
      </w:r>
      <w:r w:rsidR="00427BF8" w:rsidRPr="003F4D3F">
        <w:t>[</w:t>
      </w:r>
      <w:r w:rsidR="00427BF8">
        <w:t>JSON-P</w:t>
      </w:r>
      <w:r w:rsidR="00427BF8" w:rsidRPr="003F4D3F">
        <w:t>, 2008]</w:t>
      </w:r>
      <w:r>
        <w:t>.</w:t>
      </w:r>
    </w:p>
    <w:p w14:paraId="393CD6F5" w14:textId="1D611FC9" w:rsidR="00C019D9" w:rsidRDefault="0041379E" w:rsidP="0096604B">
      <w:r>
        <w:t>Diante da emergente necessidade da troca de informações entre aplicações de dife</w:t>
      </w:r>
      <w:r w:rsidR="00C019D9">
        <w:t>rentes origens via AJAX, foram desenvolvidos diverso</w:t>
      </w:r>
      <w:r>
        <w:t xml:space="preserve">s </w:t>
      </w:r>
      <w:r w:rsidR="00384E9B">
        <w:t>mecanismos</w:t>
      </w:r>
      <w:r w:rsidR="00C019D9">
        <w:t xml:space="preserve"> </w:t>
      </w:r>
      <w:r w:rsidR="00384E9B">
        <w:t>para</w:t>
      </w:r>
      <w:r w:rsidR="00C019D9">
        <w:t xml:space="preserve"> contornar as limitações impostas pelo SOP</w:t>
      </w:r>
      <w:r w:rsidR="00697F5F">
        <w:t>. Alguns dos mais conhecidos são</w:t>
      </w:r>
      <w:r w:rsidR="00C019D9">
        <w:t xml:space="preserve">: </w:t>
      </w:r>
    </w:p>
    <w:p w14:paraId="7406C5F1" w14:textId="3BD11055" w:rsidR="00C1303D" w:rsidRDefault="008D3FEA" w:rsidP="001C5CEE">
      <w:pPr>
        <w:pStyle w:val="ListParagraph"/>
        <w:numPr>
          <w:ilvl w:val="0"/>
          <w:numId w:val="4"/>
        </w:numPr>
      </w:pPr>
      <w:r>
        <w:t>Equiparação de domínio</w:t>
      </w:r>
      <w:r w:rsidR="0045461B">
        <w:t xml:space="preserve">: este método </w:t>
      </w:r>
      <w:r>
        <w:t>iguala</w:t>
      </w:r>
      <w:r w:rsidR="00C1303D">
        <w:t xml:space="preserve"> </w:t>
      </w:r>
      <w:r>
        <w:t>os domínios</w:t>
      </w:r>
      <w:r w:rsidR="00C1303D">
        <w:t xml:space="preserve"> das aplicações através da propriedade “</w:t>
      </w:r>
      <w:proofErr w:type="spellStart"/>
      <w:r w:rsidR="00C1303D">
        <w:t>document.domain</w:t>
      </w:r>
      <w:proofErr w:type="spellEnd"/>
      <w:r w:rsidR="00C1303D">
        <w:t>”</w:t>
      </w:r>
      <w:r w:rsidR="000324E0">
        <w:t xml:space="preserve">, </w:t>
      </w:r>
      <w:r w:rsidR="0096604B">
        <w:t xml:space="preserve">permitindo </w:t>
      </w:r>
      <w:r>
        <w:t xml:space="preserve">assim </w:t>
      </w:r>
      <w:r w:rsidR="0096604B">
        <w:t>a execução de requis</w:t>
      </w:r>
      <w:r>
        <w:t>ições AJAX. Esta técnica,</w:t>
      </w:r>
      <w:r w:rsidR="0096604B">
        <w:t xml:space="preserve"> </w:t>
      </w:r>
      <w:r w:rsidR="000324E0">
        <w:t>porém</w:t>
      </w:r>
      <w:r>
        <w:t>,</w:t>
      </w:r>
      <w:r w:rsidR="000324E0">
        <w:t xml:space="preserve"> só f</w:t>
      </w:r>
      <w:r w:rsidR="00C329D7">
        <w:t xml:space="preserve">unciona para cenários de </w:t>
      </w:r>
      <w:proofErr w:type="spellStart"/>
      <w:r w:rsidR="00C329D7">
        <w:t>cross-subdomain</w:t>
      </w:r>
      <w:proofErr w:type="spellEnd"/>
      <w:r w:rsidR="00C329D7">
        <w:t>.</w:t>
      </w:r>
    </w:p>
    <w:p w14:paraId="42E4B473" w14:textId="4F99111B" w:rsidR="00C1303D" w:rsidRDefault="008D3FEA" w:rsidP="001C5CEE">
      <w:pPr>
        <w:pStyle w:val="ListParagraph"/>
        <w:numPr>
          <w:ilvl w:val="0"/>
          <w:numId w:val="4"/>
        </w:numPr>
      </w:pPr>
      <w:r>
        <w:t>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Messaging</w:t>
      </w:r>
      <w:proofErr w:type="spellEnd"/>
      <w:r w:rsidR="0045461B">
        <w:t xml:space="preserve">: </w:t>
      </w:r>
      <w:r w:rsidR="0096604B">
        <w:t>especificada</w:t>
      </w:r>
      <w:r w:rsidR="00C25E58">
        <w:t xml:space="preserve"> </w:t>
      </w:r>
      <w:r w:rsidR="0096604B">
        <w:t xml:space="preserve">pelo </w:t>
      </w:r>
      <w:r w:rsidR="00C25E58">
        <w:t xml:space="preserve">HTML 5, essa é uma nova forma de comunicação assíncrona </w:t>
      </w:r>
      <w:r w:rsidR="0045461B">
        <w:t xml:space="preserve">entre </w:t>
      </w:r>
      <w:r w:rsidR="00C25E58">
        <w:t xml:space="preserve">janelas do navegador, inclusive </w:t>
      </w:r>
      <w:r w:rsidR="0096604B">
        <w:t xml:space="preserve">para documentos carregados em </w:t>
      </w:r>
      <w:proofErr w:type="spellStart"/>
      <w:r w:rsidR="0096604B">
        <w:t>iframes</w:t>
      </w:r>
      <w:proofErr w:type="spellEnd"/>
      <w:r w:rsidR="0096604B">
        <w:t>. Sua utilização</w:t>
      </w:r>
      <w:r>
        <w:t xml:space="preserve"> se dá pela invocação da função “</w:t>
      </w:r>
      <w:proofErr w:type="spellStart"/>
      <w:r>
        <w:t>window.postMessage</w:t>
      </w:r>
      <w:proofErr w:type="spellEnd"/>
      <w:r>
        <w:t>”. Pela sua finalidade, entretanto,</w:t>
      </w:r>
      <w:r w:rsidR="0096604B">
        <w:t xml:space="preserve"> </w:t>
      </w:r>
      <w:r w:rsidR="00E636C1">
        <w:t xml:space="preserve">esta técnica </w:t>
      </w:r>
      <w:r w:rsidR="0096604B">
        <w:t xml:space="preserve">não </w:t>
      </w:r>
      <w:r>
        <w:t>prevê</w:t>
      </w:r>
      <w:r w:rsidR="0096604B">
        <w:t xml:space="preserve"> </w:t>
      </w:r>
      <w:r>
        <w:t>suporte para comunicação</w:t>
      </w:r>
      <w:r w:rsidR="0096604B">
        <w:t xml:space="preserve"> AJAX.</w:t>
      </w:r>
    </w:p>
    <w:p w14:paraId="5AEB6A08" w14:textId="02A9D836" w:rsidR="00C1303D" w:rsidRDefault="00C329D7" w:rsidP="001C5CEE">
      <w:pPr>
        <w:pStyle w:val="ListParagraph"/>
        <w:numPr>
          <w:ilvl w:val="0"/>
          <w:numId w:val="4"/>
        </w:numPr>
      </w:pPr>
      <w:r>
        <w:t>Server</w:t>
      </w:r>
      <w:r w:rsidR="002A037A">
        <w:t>-</w:t>
      </w:r>
      <w:proofErr w:type="spellStart"/>
      <w:r w:rsidR="002A037A">
        <w:t>side</w:t>
      </w:r>
      <w:proofErr w:type="spellEnd"/>
      <w:r w:rsidR="002A037A">
        <w:t xml:space="preserve"> proxy</w:t>
      </w:r>
      <w:r w:rsidR="000324E0">
        <w:t xml:space="preserve">: </w:t>
      </w:r>
      <w:r w:rsidR="0096604B">
        <w:t>consiste em</w:t>
      </w:r>
      <w:r>
        <w:t xml:space="preserve"> </w:t>
      </w:r>
      <w:r w:rsidR="0096604B">
        <w:t>efetuar</w:t>
      </w:r>
      <w:r>
        <w:t xml:space="preserve"> as chamadas AJAX para uma URL da sua própria aplicação e, no lado servidor, fazer a chamada para o serviço </w:t>
      </w:r>
      <w:proofErr w:type="spellStart"/>
      <w:r>
        <w:t>cross-domain</w:t>
      </w:r>
      <w:proofErr w:type="spellEnd"/>
      <w:r>
        <w:t>.</w:t>
      </w:r>
      <w:r w:rsidR="00A77E74">
        <w:t xml:space="preserve"> Este mecanismo atende ao cenário de </w:t>
      </w:r>
      <w:proofErr w:type="spellStart"/>
      <w:r w:rsidR="00A77E74">
        <w:t>cross-domain</w:t>
      </w:r>
      <w:proofErr w:type="spellEnd"/>
      <w:r w:rsidR="00A77E74">
        <w:t xml:space="preserve"> para requisições que utilizem os mais  variados verbos HTTP, porém sua implementação</w:t>
      </w:r>
      <w:r w:rsidR="00DA56A8">
        <w:t>, além de intrusiva,</w:t>
      </w:r>
      <w:r w:rsidR="00A77E74">
        <w:t xml:space="preserve"> demanda muito esforço de configuração</w:t>
      </w:r>
      <w:r w:rsidR="00DA56A8">
        <w:t xml:space="preserve"> e aumenta a complexidade de implantação da aplicação.</w:t>
      </w:r>
    </w:p>
    <w:p w14:paraId="63120FAA" w14:textId="16D3AB89" w:rsidR="00A7740F" w:rsidRDefault="00C1303D" w:rsidP="00140838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(JSONP)</w:t>
      </w:r>
      <w:r w:rsidR="000324E0">
        <w:t xml:space="preserve">: esta técnica </w:t>
      </w:r>
      <w:r w:rsidR="00EF6F05">
        <w:t xml:space="preserve">utiliza a simples técnica do servidor retornar um código </w:t>
      </w:r>
      <w:proofErr w:type="spellStart"/>
      <w:r w:rsidR="00EF6F05">
        <w:t>Javascript</w:t>
      </w:r>
      <w:proofErr w:type="spellEnd"/>
      <w:r w:rsidR="00EF6F05">
        <w:t xml:space="preserve"> </w:t>
      </w:r>
      <w:r w:rsidR="002E10D4">
        <w:t xml:space="preserve">que passa um JSON para uma função de </w:t>
      </w:r>
      <w:proofErr w:type="spellStart"/>
      <w:r w:rsidR="002E10D4">
        <w:t>callback</w:t>
      </w:r>
      <w:proofErr w:type="spellEnd"/>
      <w:r w:rsidR="002E10D4">
        <w:t xml:space="preserve"> provida pelo lado cliente via parâmetro da requisição. Este método funciona para cenários </w:t>
      </w:r>
      <w:proofErr w:type="spellStart"/>
      <w:r w:rsidR="002E10D4">
        <w:t>cross-domain</w:t>
      </w:r>
      <w:proofErr w:type="spellEnd"/>
      <w:r w:rsidR="002E10D4">
        <w:t>, porém apenas com requisições que utilizam GET como verbo HTTP</w:t>
      </w:r>
      <w:r w:rsidR="0096604B">
        <w:t>, além de não ser aderente ao modelo de comunicação AJAX</w:t>
      </w:r>
      <w:r w:rsidR="002E10D4">
        <w:t>.</w:t>
      </w:r>
      <w:r w:rsidR="00A7740F">
        <w:t xml:space="preserve"> </w:t>
      </w:r>
    </w:p>
    <w:p w14:paraId="78F46DAE" w14:textId="5D786987" w:rsidR="00DC5239" w:rsidRDefault="00CD1DE2" w:rsidP="00626A9F">
      <w:pPr>
        <w:pStyle w:val="Heading2"/>
      </w:pPr>
      <w:bookmarkStart w:id="4" w:name="_Toc179277087"/>
      <w:r>
        <w:t>Problema</w:t>
      </w:r>
      <w:bookmarkStart w:id="5" w:name="_GoBack"/>
      <w:bookmarkEnd w:id="4"/>
      <w:bookmarkEnd w:id="5"/>
    </w:p>
    <w:p w14:paraId="735A9830" w14:textId="597BD110" w:rsidR="00A7740F" w:rsidRPr="00A7740F" w:rsidRDefault="00356530" w:rsidP="00A7740F">
      <w:bookmarkStart w:id="6" w:name="_Toc179277088"/>
      <w:r>
        <w:t xml:space="preserve">Atualmente para implementarmos </w:t>
      </w:r>
      <w:r w:rsidR="009E47C5">
        <w:t xml:space="preserve">um diálogo </w:t>
      </w:r>
      <w:proofErr w:type="spellStart"/>
      <w:r w:rsidR="009E47C5">
        <w:t>cross-domain</w:t>
      </w:r>
      <w:proofErr w:type="spellEnd"/>
      <w:r w:rsidR="009E47C5">
        <w:t xml:space="preserve"> via AJAX temos poucas alternativas técnicas disponíveis, sendo que estas possuem muitas limitações de segurança e </w:t>
      </w:r>
      <w:proofErr w:type="spellStart"/>
      <w:r w:rsidR="009E47C5">
        <w:t>contra-indicações</w:t>
      </w:r>
      <w:proofErr w:type="spellEnd"/>
      <w:r w:rsidR="009E47C5">
        <w:t>. A falta de um modelo robusto e padronizado de comunicação entre origens dissemel</w:t>
      </w:r>
      <w:r w:rsidR="002A1673">
        <w:t xml:space="preserve">hantes gera uma lacuna que muitas vezes é preenchida por soluções inseguras </w:t>
      </w:r>
      <w:r w:rsidR="00D651BB">
        <w:t>e</w:t>
      </w:r>
      <w:r w:rsidR="002A1673">
        <w:t xml:space="preserve"> muito complexas, que acabam</w:t>
      </w:r>
      <w:r w:rsidR="00D651BB">
        <w:t>, respectivamente,</w:t>
      </w:r>
      <w:r w:rsidR="002A1673">
        <w:t xml:space="preserve"> </w:t>
      </w:r>
      <w:r w:rsidR="00D651BB">
        <w:t>expondo dados sensíveis e degradando</w:t>
      </w:r>
      <w:r w:rsidR="002A1673">
        <w:t xml:space="preserve"> a </w:t>
      </w:r>
      <w:proofErr w:type="spellStart"/>
      <w:r w:rsidR="002A1673">
        <w:t>manutenabilidade</w:t>
      </w:r>
      <w:proofErr w:type="spellEnd"/>
      <w:r w:rsidR="002A1673">
        <w:t xml:space="preserve"> da aplicação.</w:t>
      </w:r>
    </w:p>
    <w:p w14:paraId="02164C31" w14:textId="6A8136CE" w:rsidR="00DC5239" w:rsidRDefault="00CD1DE2" w:rsidP="00626A9F">
      <w:pPr>
        <w:pStyle w:val="Heading2"/>
      </w:pPr>
      <w:r>
        <w:t>Problematização</w:t>
      </w:r>
      <w:bookmarkEnd w:id="6"/>
    </w:p>
    <w:p w14:paraId="0328AC31" w14:textId="0DA5BB09" w:rsidR="00140838" w:rsidRDefault="00140838" w:rsidP="00140838">
      <w:r>
        <w:t>Com o contexto mencionado, questiona-se:</w:t>
      </w:r>
    </w:p>
    <w:p w14:paraId="256ACF76" w14:textId="5E4B6CFE" w:rsidR="00140838" w:rsidRDefault="00140838" w:rsidP="00140838">
      <w:pPr>
        <w:pStyle w:val="ListParagraph"/>
        <w:numPr>
          <w:ilvl w:val="0"/>
          <w:numId w:val="6"/>
        </w:numPr>
      </w:pPr>
      <w:r>
        <w:t xml:space="preserve">Como abstrair a complexidade no desenvolvimento de </w:t>
      </w:r>
      <w:r w:rsidR="00517148">
        <w:t>sistemas que necessitem consumir, através de requisições AJAX, serviços expostos em diversos domínios?</w:t>
      </w:r>
    </w:p>
    <w:p w14:paraId="4056D58E" w14:textId="33082443" w:rsidR="00517148" w:rsidRDefault="00517148" w:rsidP="00140838">
      <w:pPr>
        <w:pStyle w:val="ListParagraph"/>
        <w:numPr>
          <w:ilvl w:val="0"/>
          <w:numId w:val="6"/>
        </w:numPr>
      </w:pPr>
      <w:r>
        <w:t>Como expor serviços na internet que possam ser consumidos apenas por origens autorizadas?</w:t>
      </w:r>
      <w:r w:rsidR="00921C2C">
        <w:t xml:space="preserve"> </w:t>
      </w:r>
    </w:p>
    <w:p w14:paraId="67CFA577" w14:textId="5B5519AC" w:rsidR="00921C2C" w:rsidRDefault="00921C2C" w:rsidP="00140838">
      <w:pPr>
        <w:pStyle w:val="ListParagraph"/>
        <w:numPr>
          <w:ilvl w:val="0"/>
          <w:numId w:val="6"/>
        </w:numPr>
      </w:pPr>
      <w:r>
        <w:t xml:space="preserve">Como </w:t>
      </w:r>
      <w:r w:rsidR="00EC708F">
        <w:t>fazer o controle do nível</w:t>
      </w:r>
      <w:r>
        <w:t xml:space="preserve"> de acesso </w:t>
      </w:r>
      <w:r w:rsidR="00EC708F">
        <w:t xml:space="preserve">de acordo com o recurso solicitado e </w:t>
      </w:r>
      <w:r>
        <w:t>origem da requisição?</w:t>
      </w:r>
    </w:p>
    <w:p w14:paraId="654BBD6D" w14:textId="33C1DFAC" w:rsidR="00517148" w:rsidRDefault="00EC708F" w:rsidP="00140838">
      <w:pPr>
        <w:pStyle w:val="ListParagraph"/>
        <w:numPr>
          <w:ilvl w:val="0"/>
          <w:numId w:val="6"/>
        </w:numPr>
      </w:pPr>
      <w:r>
        <w:t xml:space="preserve">Como estender a API de chamadas AJAX, disponibilizada pelos navegadores web, para saber trabalhar requisições </w:t>
      </w:r>
      <w:proofErr w:type="spellStart"/>
      <w:r>
        <w:t>cross-domain</w:t>
      </w:r>
      <w:proofErr w:type="spellEnd"/>
      <w:r>
        <w:t xml:space="preserve"> mantendo sua interface original?</w:t>
      </w:r>
    </w:p>
    <w:p w14:paraId="2FAE9C5B" w14:textId="53FDBF18" w:rsidR="00EC708F" w:rsidRPr="00140838" w:rsidRDefault="00EC708F" w:rsidP="00140838">
      <w:pPr>
        <w:pStyle w:val="ListParagraph"/>
        <w:numPr>
          <w:ilvl w:val="0"/>
          <w:numId w:val="6"/>
        </w:numPr>
      </w:pPr>
      <w:r>
        <w:t xml:space="preserve">Como tornar possível o uso dos mais variados verbos HTTP, como: GET, POST, PUT, DELETE e OPTIONS, na realização de requisições AJAX </w:t>
      </w:r>
      <w:proofErr w:type="spellStart"/>
      <w:r>
        <w:t>cross-domain</w:t>
      </w:r>
      <w:proofErr w:type="spellEnd"/>
      <w:r>
        <w:t>?</w:t>
      </w:r>
    </w:p>
    <w:p w14:paraId="7D3232F7" w14:textId="462876D4" w:rsidR="00DC5239" w:rsidRDefault="00CD1DE2" w:rsidP="00626A9F">
      <w:pPr>
        <w:pStyle w:val="Heading2"/>
      </w:pPr>
      <w:bookmarkStart w:id="7" w:name="_Toc179277089"/>
      <w:r>
        <w:t>Objetivos</w:t>
      </w:r>
      <w:bookmarkEnd w:id="7"/>
    </w:p>
    <w:p w14:paraId="5BE13F0D" w14:textId="1A409DA5" w:rsidR="00DC5239" w:rsidRDefault="00CD1DE2" w:rsidP="00626A9F">
      <w:pPr>
        <w:pStyle w:val="Heading3"/>
      </w:pPr>
      <w:bookmarkStart w:id="8" w:name="_Toc179277090"/>
      <w:r w:rsidRPr="00CD1DE2">
        <w:t>Objetivos gerais</w:t>
      </w:r>
      <w:bookmarkEnd w:id="8"/>
    </w:p>
    <w:p w14:paraId="12091E8A" w14:textId="5E8083CA" w:rsidR="00BB2DA0" w:rsidRPr="00746332" w:rsidRDefault="00746332" w:rsidP="00F179BB">
      <w:r>
        <w:t xml:space="preserve">O objetivo deste projeto é </w:t>
      </w:r>
      <w:r w:rsidR="00BB2DA0">
        <w:t xml:space="preserve">apresentar a </w:t>
      </w:r>
      <w:r w:rsidR="006C104E">
        <w:t>especificação</w:t>
      </w:r>
      <w:r w:rsidR="00BB2DA0">
        <w:t xml:space="preserve"> Cross-</w:t>
      </w:r>
      <w:proofErr w:type="spellStart"/>
      <w:r w:rsidR="00BB2DA0">
        <w:t>Origin</w:t>
      </w:r>
      <w:proofErr w:type="spellEnd"/>
      <w:r w:rsidR="00BB2DA0">
        <w:t xml:space="preserve"> </w:t>
      </w:r>
      <w:proofErr w:type="spellStart"/>
      <w:r w:rsidR="00BB2DA0">
        <w:t>Resource</w:t>
      </w:r>
      <w:proofErr w:type="spellEnd"/>
      <w:r w:rsidR="00BB2DA0">
        <w:t xml:space="preserve"> </w:t>
      </w:r>
      <w:proofErr w:type="spellStart"/>
      <w:r w:rsidR="00BB2DA0">
        <w:t>Sharing</w:t>
      </w:r>
      <w:proofErr w:type="spellEnd"/>
      <w:r w:rsidR="00BB2DA0">
        <w:t xml:space="preserve"> (CORS)</w:t>
      </w:r>
      <w:r w:rsidR="006C104E">
        <w:t xml:space="preserve">, desenvolvida pelo </w:t>
      </w:r>
      <w:proofErr w:type="spellStart"/>
      <w:r w:rsidR="006C104E">
        <w:t>pelo</w:t>
      </w:r>
      <w:proofErr w:type="spellEnd"/>
      <w:r w:rsidR="006C104E">
        <w:t xml:space="preserve"> consórcio W3C para o compartilhamento de recursos consumíveis por aplicações de outros domínios através de chamadas AJAX, estendendo o conceito de segurança Same-Origin </w:t>
      </w:r>
      <w:proofErr w:type="spellStart"/>
      <w:r w:rsidR="006C104E">
        <w:t>Policy</w:t>
      </w:r>
      <w:proofErr w:type="spellEnd"/>
      <w:r w:rsidR="006C104E">
        <w:t>.</w:t>
      </w:r>
    </w:p>
    <w:p w14:paraId="310DC2E2" w14:textId="7BB55F73" w:rsidR="00DC5239" w:rsidRDefault="00CD1DE2" w:rsidP="00626A9F">
      <w:pPr>
        <w:pStyle w:val="Heading3"/>
      </w:pPr>
      <w:bookmarkStart w:id="9" w:name="_Toc179277091"/>
      <w:r>
        <w:t>Objetivos específicos</w:t>
      </w:r>
      <w:bookmarkEnd w:id="9"/>
    </w:p>
    <w:p w14:paraId="70961107" w14:textId="24B27E91" w:rsidR="002445A3" w:rsidRPr="002445A3" w:rsidRDefault="002445A3" w:rsidP="002445A3">
      <w:r>
        <w:t>Os objetivos específicos deste projeto, que visa abordar a especificação CORS, são:</w:t>
      </w:r>
    </w:p>
    <w:p w14:paraId="55D17496" w14:textId="7DC3DF70" w:rsidR="00D84078" w:rsidRDefault="00D84078" w:rsidP="00D52877">
      <w:pPr>
        <w:pStyle w:val="ListParagraph"/>
        <w:numPr>
          <w:ilvl w:val="0"/>
          <w:numId w:val="8"/>
        </w:numPr>
      </w:pPr>
      <w:r>
        <w:t>Detalhar o funcionamento teórico</w:t>
      </w:r>
      <w:r w:rsidR="00D52877">
        <w:t xml:space="preserve"> da especificação CORS, apresentando toda a mecânica envolvida no diálogo entre as aplicações envolvidas em uma comunicação </w:t>
      </w:r>
      <w:proofErr w:type="spellStart"/>
      <w:r w:rsidR="00D52877">
        <w:t>cross-domain</w:t>
      </w:r>
      <w:proofErr w:type="spellEnd"/>
      <w:r>
        <w:t xml:space="preserve">; </w:t>
      </w:r>
    </w:p>
    <w:p w14:paraId="507BA183" w14:textId="6D8D6B16" w:rsidR="00D52877" w:rsidRDefault="00D52877" w:rsidP="00D52877">
      <w:pPr>
        <w:pStyle w:val="ListParagraph"/>
        <w:numPr>
          <w:ilvl w:val="0"/>
          <w:numId w:val="8"/>
        </w:numPr>
      </w:pPr>
      <w:r>
        <w:t>Desenvolver</w:t>
      </w:r>
      <w:r w:rsidR="00D84078">
        <w:t xml:space="preserve"> um estudo de caso</w:t>
      </w:r>
      <w:r>
        <w:t xml:space="preserve"> para demonstrar a aplicabilidade prática do CORS. Este estudo de caso deverá abranger o desenvolvimento</w:t>
      </w:r>
      <w:r w:rsidR="00457EE3">
        <w:t xml:space="preserve"> passo a passo</w:t>
      </w:r>
      <w:r>
        <w:t xml:space="preserve"> de duas aplicações:</w:t>
      </w:r>
    </w:p>
    <w:p w14:paraId="4B2170B0" w14:textId="390E602E" w:rsidR="00D84078" w:rsidRDefault="002445A3" w:rsidP="00457EE3">
      <w:pPr>
        <w:pStyle w:val="ListParagraph"/>
        <w:numPr>
          <w:ilvl w:val="1"/>
          <w:numId w:val="9"/>
        </w:numPr>
      </w:pPr>
      <w:r>
        <w:t>A</w:t>
      </w:r>
      <w:r w:rsidR="00D52877">
        <w:t xml:space="preserve">plicação </w:t>
      </w:r>
      <w:proofErr w:type="spellStart"/>
      <w:r w:rsidR="00457EE3">
        <w:t>api-provider</w:t>
      </w:r>
      <w:proofErr w:type="spellEnd"/>
      <w:r w:rsidR="00457EE3">
        <w:t>, cuja finalidade será</w:t>
      </w:r>
      <w:r w:rsidR="00D52877">
        <w:t xml:space="preserve"> d</w:t>
      </w:r>
      <w:r w:rsidR="00457EE3">
        <w:t xml:space="preserve">isponibilizar serviços </w:t>
      </w:r>
      <w:proofErr w:type="spellStart"/>
      <w:r w:rsidR="00457EE3">
        <w:t>RESTful</w:t>
      </w:r>
      <w:proofErr w:type="spellEnd"/>
      <w:r w:rsidR="00457EE3">
        <w:t xml:space="preserve"> consumíveis por diversas origens;</w:t>
      </w:r>
    </w:p>
    <w:p w14:paraId="4E89416E" w14:textId="5D959BC9" w:rsidR="00457EE3" w:rsidRPr="00BB2DA0" w:rsidRDefault="002445A3" w:rsidP="00457EE3">
      <w:pPr>
        <w:pStyle w:val="ListParagraph"/>
        <w:numPr>
          <w:ilvl w:val="1"/>
          <w:numId w:val="9"/>
        </w:numPr>
      </w:pPr>
      <w:r>
        <w:t>A</w:t>
      </w:r>
      <w:r w:rsidR="00457EE3">
        <w:t xml:space="preserve">plicação </w:t>
      </w:r>
      <w:proofErr w:type="spellStart"/>
      <w:r w:rsidR="00457EE3">
        <w:t>api-consumer</w:t>
      </w:r>
      <w:proofErr w:type="spellEnd"/>
      <w:r w:rsidR="00457EE3">
        <w:t xml:space="preserve">, cujo objetivo será fazer o consumo, via AJAX, dos serviços disponibilizados pela aplicação </w:t>
      </w:r>
      <w:proofErr w:type="spellStart"/>
      <w:r w:rsidR="00457EE3">
        <w:t>api-provider</w:t>
      </w:r>
      <w:proofErr w:type="spellEnd"/>
      <w:r w:rsidR="00457EE3">
        <w:t>.</w:t>
      </w:r>
    </w:p>
    <w:p w14:paraId="4F865C77" w14:textId="132318B4" w:rsidR="002445A3" w:rsidRDefault="009E0964" w:rsidP="009E0964">
      <w:pPr>
        <w:pStyle w:val="ListParagraph"/>
        <w:numPr>
          <w:ilvl w:val="0"/>
          <w:numId w:val="8"/>
        </w:numPr>
      </w:pPr>
      <w:r>
        <w:t xml:space="preserve">Informar a atual aderência dos </w:t>
      </w:r>
      <w:r w:rsidR="002445A3">
        <w:t xml:space="preserve">principais navegadores web </w:t>
      </w:r>
      <w:r>
        <w:t xml:space="preserve">para com a especificação CORS, indicando quais </w:t>
      </w:r>
      <w:r w:rsidR="002445A3">
        <w:t>características</w:t>
      </w:r>
      <w:r>
        <w:t xml:space="preserve"> já se tornaram realidade e quais ainda são tendência.</w:t>
      </w:r>
    </w:p>
    <w:p w14:paraId="1CB05B73" w14:textId="5C54EB1A" w:rsidR="00DC5239" w:rsidRPr="00DC5239" w:rsidRDefault="00CD1DE2" w:rsidP="00626A9F">
      <w:pPr>
        <w:pStyle w:val="Heading2"/>
      </w:pPr>
      <w:bookmarkStart w:id="10" w:name="_Toc179277092"/>
      <w:r>
        <w:t>Relevância</w:t>
      </w:r>
      <w:bookmarkEnd w:id="10"/>
    </w:p>
    <w:p w14:paraId="21E97A1F" w14:textId="1AD141A7" w:rsidR="008C2F35" w:rsidRDefault="008C2F35" w:rsidP="008C2F35">
      <w:r>
        <w:t xml:space="preserve">Este projeto visa simplificar </w:t>
      </w:r>
      <w:r w:rsidR="00AF6012">
        <w:t>e melhorar a qualidade d</w:t>
      </w:r>
      <w:r>
        <w:t>o desenvolvimento de aplicações que efetuem interações com aplicações externas as suas fronteiras de domínio utilizando o conceito de requisições assíncronas AJAX.</w:t>
      </w:r>
    </w:p>
    <w:p w14:paraId="43554C8A" w14:textId="524A1277" w:rsidR="008C2F35" w:rsidRDefault="008C2F35" w:rsidP="008C2F35">
      <w:r>
        <w:t>A simplificação deste desenvolvimento é dada através da minimização do esforço de configurações</w:t>
      </w:r>
      <w:r w:rsidR="00AF6012">
        <w:t xml:space="preserve"> externas ao escopo da aplicação, como intervenções em Web Servers. </w:t>
      </w:r>
      <w:r w:rsidR="001604B5">
        <w:t xml:space="preserve">A remoção desta dependência arquitetural </w:t>
      </w:r>
      <w:r w:rsidR="00AF6012">
        <w:t xml:space="preserve">é de grande </w:t>
      </w:r>
      <w:r w:rsidR="001604B5">
        <w:t>valia em ambientes corporativos</w:t>
      </w:r>
      <w:r w:rsidR="00AF6012">
        <w:t xml:space="preserve"> pois</w:t>
      </w:r>
      <w:r w:rsidR="001604B5">
        <w:t>,</w:t>
      </w:r>
      <w:r w:rsidR="00AF6012">
        <w:t xml:space="preserve"> como consequência</w:t>
      </w:r>
      <w:r w:rsidR="001604B5">
        <w:t>,</w:t>
      </w:r>
      <w:r w:rsidR="00AF6012">
        <w:t xml:space="preserve"> diminuímos </w:t>
      </w:r>
      <w:r w:rsidR="001604B5">
        <w:t>os esforços delegados a</w:t>
      </w:r>
      <w:r w:rsidR="00AF6012">
        <w:t xml:space="preserve"> área de </w:t>
      </w:r>
      <w:proofErr w:type="spellStart"/>
      <w:r w:rsidR="00AF6012">
        <w:t>infra-estrutura</w:t>
      </w:r>
      <w:proofErr w:type="spellEnd"/>
      <w:r w:rsidR="00AF6012">
        <w:t>.</w:t>
      </w:r>
    </w:p>
    <w:p w14:paraId="7A2825BE" w14:textId="7FA8A364" w:rsidR="008C2F35" w:rsidRDefault="001604B5" w:rsidP="00BF3F30">
      <w:r>
        <w:t xml:space="preserve">A forma </w:t>
      </w:r>
      <w:proofErr w:type="spellStart"/>
      <w:r>
        <w:t>semi</w:t>
      </w:r>
      <w:proofErr w:type="spellEnd"/>
      <w:r>
        <w:t xml:space="preserve"> transparente com que a solução apresentada é aplicada também torna os elementos participantes da comunicação </w:t>
      </w:r>
      <w:proofErr w:type="spellStart"/>
      <w:r>
        <w:t>cross-domain</w:t>
      </w:r>
      <w:proofErr w:type="spellEnd"/>
      <w:r>
        <w:t xml:space="preserve"> mais coesos, ou seja, eles não precisam saber nada além do que solicitar e do que responder. Toda negociação de acesso aos recursos fica apartada e abstraída, tornando o código do cliente e do servidor mais limpo</w:t>
      </w:r>
      <w:r w:rsidR="00BF3F30">
        <w:t xml:space="preserve">. Isso maximiza a legibilidade do código e o seu nível de </w:t>
      </w:r>
      <w:proofErr w:type="spellStart"/>
      <w:r w:rsidR="00BF3F30">
        <w:t>manutenabilidade</w:t>
      </w:r>
      <w:proofErr w:type="spellEnd"/>
      <w:r w:rsidR="00BF3F30">
        <w:t>.</w:t>
      </w:r>
      <w:r w:rsidR="008C2F35">
        <w:t xml:space="preserve"> </w:t>
      </w:r>
    </w:p>
    <w:p w14:paraId="3C25D7C8" w14:textId="3EE08CA8" w:rsidR="002445A3" w:rsidRDefault="00BF3F30" w:rsidP="0010153C">
      <w:r>
        <w:t>Como resultado da</w:t>
      </w:r>
      <w:r w:rsidR="008C2F35">
        <w:t xml:space="preserve">s vantagens apresentadas previamente, este projeto </w:t>
      </w:r>
      <w:r>
        <w:t>tem como finalidade</w:t>
      </w:r>
      <w:r w:rsidR="008C2F35">
        <w:t xml:space="preserve"> contribuir com a </w:t>
      </w:r>
      <w:r w:rsidRPr="00BF3F30">
        <w:t xml:space="preserve">disseminação </w:t>
      </w:r>
      <w:r>
        <w:t>de conhecimento da especificação CO</w:t>
      </w:r>
      <w:r w:rsidR="009203FF">
        <w:t>RS, proporcionando melhorias de</w:t>
      </w:r>
      <w:r>
        <w:t xml:space="preserve"> qualidade </w:t>
      </w:r>
      <w:r w:rsidR="009203FF">
        <w:t>do código, aumento na segurança das informações trafegadas e redução de</w:t>
      </w:r>
      <w:r>
        <w:t xml:space="preserve"> complexidade</w:t>
      </w:r>
      <w:r w:rsidR="009203FF">
        <w:t xml:space="preserve"> e de</w:t>
      </w:r>
      <w:r>
        <w:t xml:space="preserve"> </w:t>
      </w:r>
      <w:r w:rsidR="008C2F35">
        <w:t>recursos necessários para o desenvolvimento, como tempo e pessoas.</w:t>
      </w:r>
    </w:p>
    <w:p w14:paraId="722E1B2D" w14:textId="654370D5" w:rsidR="0010153C" w:rsidRDefault="0010153C" w:rsidP="00626A9F">
      <w:pPr>
        <w:pStyle w:val="Heading1"/>
      </w:pPr>
      <w:r w:rsidRPr="0010153C">
        <w:t>REVISÃO BIBLIOGRÁFICA</w:t>
      </w:r>
    </w:p>
    <w:p w14:paraId="6DD58BE6" w14:textId="77777777" w:rsidR="0010153C" w:rsidRDefault="0010153C" w:rsidP="00626A9F">
      <w:pPr>
        <w:pStyle w:val="Heading2"/>
      </w:pPr>
      <w:r w:rsidRPr="00CD1DE2">
        <w:t>Contextualização</w:t>
      </w:r>
    </w:p>
    <w:p w14:paraId="12D3EAF3" w14:textId="77777777" w:rsidR="002445A3" w:rsidRDefault="002445A3" w:rsidP="00DC5239"/>
    <w:p w14:paraId="6E873CA5" w14:textId="5F2345CF" w:rsidR="00356530" w:rsidRDefault="00356530" w:rsidP="00DC5239">
      <w:r>
        <w:t>Capítulo 3</w:t>
      </w:r>
    </w:p>
    <w:p w14:paraId="54586B90" w14:textId="77777777" w:rsidR="00356530" w:rsidRDefault="00356530" w:rsidP="00DC5239"/>
    <w:p w14:paraId="6739EF83" w14:textId="47A289F8" w:rsidR="00356530" w:rsidRDefault="00356530" w:rsidP="00DC5239">
      <w:r>
        <w:t>Introdução</w:t>
      </w:r>
    </w:p>
    <w:p w14:paraId="5B402523" w14:textId="77777777" w:rsidR="00356530" w:rsidRDefault="00356530" w:rsidP="00DC5239"/>
    <w:p w14:paraId="4193B97F" w14:textId="77777777" w:rsidR="00356530" w:rsidRPr="003A7678" w:rsidRDefault="00356530" w:rsidP="00356530">
      <w:r w:rsidRPr="003A7678">
        <w:t xml:space="preserve">Com a emergente demanda de compartilhamento de </w:t>
      </w:r>
      <w:proofErr w:type="spellStart"/>
      <w:r w:rsidRPr="003A7678">
        <w:t>API’s</w:t>
      </w:r>
      <w:proofErr w:type="spellEnd"/>
      <w:r w:rsidRPr="003A7678">
        <w:t xml:space="preserve"> públicas e privadas</w:t>
      </w:r>
      <w:r>
        <w:t xml:space="preserve">, surge a necessidade de criação um modelo mais robusto e padronizado de compartilhamento de dados entre origens dissemelhantes. possuindo que possua como características, a passível de ser utilizado </w:t>
      </w:r>
      <w:proofErr w:type="spellStart"/>
      <w:r>
        <w:t>assíncronamente</w:t>
      </w:r>
      <w:proofErr w:type="spellEnd"/>
      <w:r>
        <w:t>, capaz de estender a política de mesma origem sem causar perdas no âmbito da segurança.</w:t>
      </w:r>
    </w:p>
    <w:p w14:paraId="116AC209" w14:textId="77777777" w:rsidR="00356530" w:rsidRDefault="00356530" w:rsidP="00DC5239"/>
    <w:p w14:paraId="384F78FC" w14:textId="77777777" w:rsidR="00DC5239" w:rsidRPr="00DC5239" w:rsidRDefault="00DC5239" w:rsidP="00DC5239"/>
    <w:p w14:paraId="492575DD" w14:textId="77777777" w:rsidR="001D722F" w:rsidRDefault="001D722F" w:rsidP="002B0A3E">
      <w:pPr>
        <w:rPr>
          <w:rFonts w:ascii="Times New Roman" w:hAnsi="Times New Roman"/>
        </w:rPr>
      </w:pPr>
      <w:bookmarkStart w:id="11" w:name="_Toc152045199"/>
      <w:bookmarkStart w:id="12" w:name="_Toc152045197"/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2D5EBDCF" w14:textId="77777777" w:rsidR="001D722F" w:rsidRDefault="001D722F" w:rsidP="002B0A3E">
      <w:pPr>
        <w:rPr>
          <w:rFonts w:ascii="Times New Roman" w:hAnsi="Times New Roman"/>
        </w:rPr>
      </w:pPr>
    </w:p>
    <w:p w14:paraId="26A476BB" w14:textId="77777777" w:rsidR="001D722F" w:rsidRDefault="001D722F" w:rsidP="002B0A3E">
      <w:pPr>
        <w:rPr>
          <w:rFonts w:ascii="Times New Roman" w:hAnsi="Times New Roman"/>
        </w:rPr>
      </w:pPr>
    </w:p>
    <w:p w14:paraId="0E6BB72F" w14:textId="77777777" w:rsidR="001D722F" w:rsidRDefault="001D722F" w:rsidP="002B0A3E">
      <w:pPr>
        <w:rPr>
          <w:rFonts w:ascii="Times New Roman" w:hAnsi="Times New Roman"/>
        </w:rPr>
      </w:pPr>
    </w:p>
    <w:p w14:paraId="555F31FB" w14:textId="77777777" w:rsidR="001D722F" w:rsidRDefault="001D722F" w:rsidP="002B0A3E">
      <w:pPr>
        <w:rPr>
          <w:rFonts w:ascii="Times New Roman" w:hAnsi="Times New Roman"/>
        </w:rPr>
      </w:pPr>
    </w:p>
    <w:p w14:paraId="400D54F5" w14:textId="77777777" w:rsidR="001D722F" w:rsidRDefault="001D722F" w:rsidP="002B0A3E">
      <w:pPr>
        <w:rPr>
          <w:rFonts w:ascii="Times New Roman" w:hAnsi="Times New Roman"/>
        </w:rPr>
      </w:pPr>
    </w:p>
    <w:p w14:paraId="5A810E9F" w14:textId="77777777" w:rsidR="001D722F" w:rsidRDefault="001D722F" w:rsidP="002B0A3E">
      <w:pPr>
        <w:rPr>
          <w:rFonts w:ascii="Times New Roman" w:hAnsi="Times New Roman"/>
        </w:rPr>
      </w:pPr>
    </w:p>
    <w:p w14:paraId="241ADEE0" w14:textId="77777777" w:rsidR="001D722F" w:rsidRDefault="001D722F" w:rsidP="002B0A3E">
      <w:pPr>
        <w:rPr>
          <w:rFonts w:ascii="Times New Roman" w:hAnsi="Times New Roman"/>
        </w:rPr>
      </w:pPr>
    </w:p>
    <w:p w14:paraId="35E50D8B" w14:textId="77777777" w:rsidR="001D722F" w:rsidRDefault="001D722F" w:rsidP="002B0A3E">
      <w:pPr>
        <w:rPr>
          <w:rFonts w:ascii="Times New Roman" w:hAnsi="Times New Roman"/>
        </w:rPr>
      </w:pPr>
    </w:p>
    <w:p w14:paraId="315BA07F" w14:textId="77777777" w:rsidR="001D722F" w:rsidRDefault="001D722F" w:rsidP="002B0A3E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23290799" w14:textId="44FD2F27" w:rsidR="001D722F" w:rsidRDefault="003F4D3F" w:rsidP="002B0A3E">
      <w:pPr>
        <w:rPr>
          <w:rFonts w:ascii="Times New Roman" w:hAnsi="Times New Roman"/>
        </w:rPr>
      </w:pPr>
      <w:r>
        <w:rPr>
          <w:rFonts w:ascii="Times New Roman" w:hAnsi="Times New Roman"/>
        </w:rPr>
        <w:t>livros</w:t>
      </w:r>
    </w:p>
    <w:p w14:paraId="78153BCA" w14:textId="2E9EA5C6" w:rsidR="001D722F" w:rsidRDefault="00D13B9A" w:rsidP="002B0A3E">
      <w:pPr>
        <w:rPr>
          <w:rFonts w:ascii="Times New Roman" w:hAnsi="Times New Roman"/>
        </w:rPr>
      </w:pPr>
      <w:r>
        <w:t xml:space="preserve">[FLANAGAN, 2011] FLANAGAN, </w:t>
      </w:r>
      <w:r w:rsidR="00CA4DAF">
        <w:t xml:space="preserve">DAVID. </w:t>
      </w:r>
      <w:proofErr w:type="spellStart"/>
      <w:r w:rsidR="00CA4DAF" w:rsidRPr="00CA4DAF">
        <w:rPr>
          <w:b/>
        </w:rPr>
        <w:t>JavaScript</w:t>
      </w:r>
      <w:proofErr w:type="spellEnd"/>
      <w:r w:rsidR="00CA4DAF" w:rsidRPr="00CA4DAF">
        <w:rPr>
          <w:b/>
        </w:rPr>
        <w:t xml:space="preserve">: The </w:t>
      </w:r>
      <w:proofErr w:type="spellStart"/>
      <w:r w:rsidR="00CA4DAF" w:rsidRPr="00CA4DAF">
        <w:rPr>
          <w:b/>
        </w:rPr>
        <w:t>Definitive</w:t>
      </w:r>
      <w:proofErr w:type="spellEnd"/>
      <w:r w:rsidR="00CA4DAF" w:rsidRPr="00CA4DAF">
        <w:rPr>
          <w:b/>
        </w:rPr>
        <w:t xml:space="preserve"> </w:t>
      </w:r>
      <w:proofErr w:type="spellStart"/>
      <w:r w:rsidR="00CA4DAF" w:rsidRPr="00CA4DAF">
        <w:rPr>
          <w:b/>
        </w:rPr>
        <w:t>Guide</w:t>
      </w:r>
      <w:proofErr w:type="spellEnd"/>
      <w:r w:rsidR="00CA4DAF" w:rsidRPr="00CA4DAF">
        <w:rPr>
          <w:b/>
        </w:rPr>
        <w:t xml:space="preserve">, </w:t>
      </w:r>
      <w:r w:rsidR="004448C4">
        <w:rPr>
          <w:b/>
        </w:rPr>
        <w:t>6</w:t>
      </w:r>
      <w:r w:rsidR="004448C4" w:rsidRPr="004448C4">
        <w:rPr>
          <w:b/>
          <w:vertAlign w:val="superscript"/>
        </w:rPr>
        <w:t>a</w:t>
      </w:r>
      <w:r w:rsidR="004448C4">
        <w:rPr>
          <w:b/>
        </w:rPr>
        <w:t xml:space="preserve"> edição</w:t>
      </w:r>
      <w:r w:rsidR="00CA4DAF">
        <w:t xml:space="preserve">. </w:t>
      </w:r>
      <w:proofErr w:type="spellStart"/>
      <w:r w:rsidR="00CA4DAF" w:rsidRPr="00CA4DAF">
        <w:t>Sebastopol</w:t>
      </w:r>
      <w:proofErr w:type="spellEnd"/>
      <w:r w:rsidR="00CA4DAF" w:rsidRPr="00CA4DAF">
        <w:t>, USA</w:t>
      </w:r>
      <w:r w:rsidR="00CA4DAF">
        <w:t xml:space="preserve">: </w:t>
      </w:r>
      <w:proofErr w:type="spellStart"/>
      <w:r w:rsidR="00CA4DAF" w:rsidRPr="00CA4DAF">
        <w:t>O’Reilly</w:t>
      </w:r>
      <w:proofErr w:type="spellEnd"/>
      <w:r w:rsidR="00CA4DAF" w:rsidRPr="00CA4DAF">
        <w:t xml:space="preserve"> Media</w:t>
      </w:r>
      <w:r w:rsidR="00CA4DAF">
        <w:t>, 2011.</w:t>
      </w:r>
    </w:p>
    <w:p w14:paraId="5FEF14B0" w14:textId="384B3BA4" w:rsidR="001D722F" w:rsidRDefault="004448C4" w:rsidP="003F4D3F">
      <w:r w:rsidRPr="004448C4">
        <w:t>[PRATES, 2010]</w:t>
      </w:r>
      <w:r>
        <w:t xml:space="preserve"> PRATES, RUBENS. </w:t>
      </w:r>
      <w:proofErr w:type="spellStart"/>
      <w:r w:rsidRPr="004448C4">
        <w:rPr>
          <w:b/>
        </w:rPr>
        <w:t>JavaScript</w:t>
      </w:r>
      <w:proofErr w:type="spellEnd"/>
      <w:r w:rsidRPr="004448C4">
        <w:rPr>
          <w:b/>
        </w:rPr>
        <w:t>: Guia do Programador, 1</w:t>
      </w:r>
      <w:r w:rsidRPr="004448C4">
        <w:rPr>
          <w:b/>
          <w:vertAlign w:val="superscript"/>
        </w:rPr>
        <w:t>a</w:t>
      </w:r>
      <w:r w:rsidRPr="004448C4">
        <w:rPr>
          <w:b/>
        </w:rPr>
        <w:t xml:space="preserve"> edição</w:t>
      </w:r>
      <w:r>
        <w:t xml:space="preserve">. São Paulo, BRA: Editora </w:t>
      </w:r>
      <w:proofErr w:type="spellStart"/>
      <w:r>
        <w:t>Novatec</w:t>
      </w:r>
      <w:proofErr w:type="spellEnd"/>
      <w:r>
        <w:t>, 2010.</w:t>
      </w:r>
    </w:p>
    <w:p w14:paraId="393BC4E4" w14:textId="77777777" w:rsidR="003F4D3F" w:rsidRDefault="003F4D3F" w:rsidP="003F4D3F"/>
    <w:p w14:paraId="4006BA38" w14:textId="5D22C205" w:rsidR="003F4D3F" w:rsidRPr="003F4D3F" w:rsidRDefault="003F4D3F" w:rsidP="003F4D3F">
      <w:r>
        <w:t>sites</w:t>
      </w:r>
    </w:p>
    <w:p w14:paraId="5C48E455" w14:textId="1AB8A2D3" w:rsidR="003F4D3F" w:rsidRPr="003F4D3F" w:rsidRDefault="003F4D3F" w:rsidP="003F4D3F">
      <w:r w:rsidRPr="003F4D3F">
        <w:t>[</w:t>
      </w:r>
      <w:r>
        <w:t>JSON-P</w:t>
      </w:r>
      <w:r w:rsidRPr="003F4D3F">
        <w:t xml:space="preserve">, 2008] </w:t>
      </w:r>
      <w:r>
        <w:t>JSON-P</w:t>
      </w:r>
      <w:r w:rsidRPr="003F4D3F">
        <w:t xml:space="preserve">: </w:t>
      </w:r>
      <w:proofErr w:type="spellStart"/>
      <w:r>
        <w:t>Safer</w:t>
      </w:r>
      <w:proofErr w:type="spellEnd"/>
      <w:r>
        <w:t xml:space="preserve"> </w:t>
      </w:r>
      <w:proofErr w:type="spellStart"/>
      <w:r>
        <w:t>cross-domain</w:t>
      </w:r>
      <w:proofErr w:type="spellEnd"/>
      <w:r>
        <w:t xml:space="preserve"> Ajax </w:t>
      </w:r>
      <w:proofErr w:type="spellStart"/>
      <w:r>
        <w:t>with</w:t>
      </w:r>
      <w:proofErr w:type="spellEnd"/>
      <w:r>
        <w:t xml:space="preserve"> JSON-P/JSONP</w:t>
      </w:r>
      <w:r w:rsidRPr="003F4D3F">
        <w:t xml:space="preserve">. Disponível em: &lt;http://json-p.org/&gt;. Acesso em: </w:t>
      </w:r>
      <w:proofErr w:type="spellStart"/>
      <w:r>
        <w:t>Oububro</w:t>
      </w:r>
      <w:proofErr w:type="spellEnd"/>
      <w:r>
        <w:t xml:space="preserve"> de</w:t>
      </w:r>
      <w:r w:rsidRPr="003F4D3F">
        <w:t xml:space="preserve"> 2008.</w:t>
      </w:r>
    </w:p>
    <w:p w14:paraId="0FA7FB70" w14:textId="77777777" w:rsidR="001D722F" w:rsidRDefault="001D722F" w:rsidP="002B0A3E">
      <w:pPr>
        <w:rPr>
          <w:rFonts w:ascii="Times New Roman" w:hAnsi="Times New Roman"/>
        </w:rPr>
      </w:pPr>
    </w:p>
    <w:p w14:paraId="3A65A552" w14:textId="77777777" w:rsidR="001D722F" w:rsidRDefault="001D722F" w:rsidP="002B0A3E">
      <w:pPr>
        <w:rPr>
          <w:rFonts w:ascii="Times New Roman" w:hAnsi="Times New Roman"/>
        </w:rPr>
      </w:pPr>
    </w:p>
    <w:p w14:paraId="68840604" w14:textId="77777777" w:rsidR="001D722F" w:rsidRDefault="001D722F" w:rsidP="002B0A3E">
      <w:pPr>
        <w:rPr>
          <w:rFonts w:ascii="Times New Roman" w:hAnsi="Times New Roman"/>
        </w:rPr>
      </w:pPr>
    </w:p>
    <w:p w14:paraId="2BE7AF61" w14:textId="77777777" w:rsidR="001D722F" w:rsidRDefault="001D722F" w:rsidP="002B0A3E">
      <w:pPr>
        <w:rPr>
          <w:rFonts w:ascii="Times New Roman" w:hAnsi="Times New Roman"/>
        </w:rPr>
      </w:pPr>
    </w:p>
    <w:p w14:paraId="723FF39A" w14:textId="77777777" w:rsidR="001D722F" w:rsidRDefault="001D722F" w:rsidP="002B0A3E">
      <w:pPr>
        <w:rPr>
          <w:rFonts w:ascii="Times New Roman" w:hAnsi="Times New Roman"/>
        </w:rPr>
      </w:pPr>
    </w:p>
    <w:p w14:paraId="1A715335" w14:textId="77777777" w:rsidR="001D722F" w:rsidRDefault="001D722F" w:rsidP="002B0A3E">
      <w:pPr>
        <w:rPr>
          <w:rFonts w:ascii="Times New Roman" w:hAnsi="Times New Roman"/>
        </w:rPr>
      </w:pPr>
    </w:p>
    <w:p w14:paraId="0891E044" w14:textId="77777777" w:rsidR="001D722F" w:rsidRDefault="001D722F" w:rsidP="002B0A3E">
      <w:pPr>
        <w:rPr>
          <w:rFonts w:ascii="Times New Roman" w:hAnsi="Times New Roman"/>
        </w:rPr>
      </w:pPr>
    </w:p>
    <w:p w14:paraId="5F55332B" w14:textId="77777777" w:rsidR="001D722F" w:rsidRDefault="001D722F" w:rsidP="002B0A3E">
      <w:pPr>
        <w:rPr>
          <w:rFonts w:ascii="Times New Roman" w:hAnsi="Times New Roman"/>
        </w:rPr>
      </w:pPr>
    </w:p>
    <w:p w14:paraId="6298E7BD" w14:textId="77777777" w:rsidR="001D722F" w:rsidRDefault="001D722F" w:rsidP="002B0A3E">
      <w:pPr>
        <w:rPr>
          <w:rFonts w:ascii="Times New Roman" w:hAnsi="Times New Roman"/>
        </w:rPr>
      </w:pPr>
    </w:p>
    <w:p w14:paraId="1EFF25D0" w14:textId="77777777" w:rsidR="001D722F" w:rsidRDefault="001D722F" w:rsidP="002B0A3E">
      <w:pPr>
        <w:rPr>
          <w:rFonts w:ascii="Times New Roman" w:hAnsi="Times New Roman"/>
        </w:rPr>
      </w:pPr>
    </w:p>
    <w:p w14:paraId="3D5A6279" w14:textId="77777777" w:rsidR="001D722F" w:rsidRDefault="001D722F" w:rsidP="002B0A3E">
      <w:pPr>
        <w:rPr>
          <w:rFonts w:ascii="Times New Roman" w:hAnsi="Times New Roman"/>
        </w:rPr>
      </w:pPr>
    </w:p>
    <w:p w14:paraId="4F80817D" w14:textId="77777777" w:rsidR="001D722F" w:rsidRDefault="001D722F" w:rsidP="002B0A3E">
      <w:pPr>
        <w:rPr>
          <w:rFonts w:ascii="Times New Roman" w:hAnsi="Times New Roman"/>
        </w:rPr>
      </w:pPr>
    </w:p>
    <w:p w14:paraId="0FF487D5" w14:textId="77777777" w:rsidR="001D722F" w:rsidRDefault="001D722F" w:rsidP="002B0A3E">
      <w:pPr>
        <w:rPr>
          <w:rFonts w:ascii="Times New Roman" w:hAnsi="Times New Roman"/>
        </w:rPr>
      </w:pPr>
    </w:p>
    <w:p w14:paraId="330BADAD" w14:textId="77777777" w:rsidR="001D722F" w:rsidRDefault="001D722F" w:rsidP="002B0A3E">
      <w:pPr>
        <w:rPr>
          <w:rFonts w:ascii="Times New Roman" w:hAnsi="Times New Roman"/>
        </w:rPr>
      </w:pPr>
    </w:p>
    <w:p w14:paraId="6212A1A2" w14:textId="77777777" w:rsidR="001D722F" w:rsidRDefault="001D722F" w:rsidP="002B0A3E">
      <w:pPr>
        <w:rPr>
          <w:rFonts w:ascii="Times New Roman" w:hAnsi="Times New Roman"/>
        </w:rPr>
      </w:pPr>
    </w:p>
    <w:p w14:paraId="7FCFB13E" w14:textId="77777777" w:rsidR="001D722F" w:rsidRDefault="001D722F" w:rsidP="002B0A3E">
      <w:pPr>
        <w:rPr>
          <w:rFonts w:ascii="Times New Roman" w:hAnsi="Times New Roman"/>
        </w:rPr>
      </w:pPr>
    </w:p>
    <w:p w14:paraId="5DCF9F38" w14:textId="77777777" w:rsidR="001D722F" w:rsidRDefault="001D722F" w:rsidP="002B0A3E">
      <w:pPr>
        <w:rPr>
          <w:rFonts w:ascii="Times New Roman" w:hAnsi="Times New Roman"/>
        </w:rPr>
      </w:pPr>
    </w:p>
    <w:p w14:paraId="011BFF63" w14:textId="77777777" w:rsidR="001D722F" w:rsidRDefault="001D722F" w:rsidP="002B0A3E">
      <w:pPr>
        <w:rPr>
          <w:rFonts w:ascii="Times New Roman" w:hAnsi="Times New Roman"/>
        </w:rPr>
      </w:pPr>
    </w:p>
    <w:p w14:paraId="2A213CDA" w14:textId="77777777" w:rsidR="001D722F" w:rsidRDefault="001D722F" w:rsidP="002B0A3E">
      <w:pPr>
        <w:rPr>
          <w:rFonts w:ascii="Times New Roman" w:hAnsi="Times New Roman"/>
        </w:rPr>
      </w:pPr>
    </w:p>
    <w:p w14:paraId="58284066" w14:textId="77777777" w:rsidR="001D722F" w:rsidRDefault="001D722F" w:rsidP="002B0A3E">
      <w:pPr>
        <w:rPr>
          <w:rFonts w:ascii="Times New Roman" w:hAnsi="Times New Roman"/>
        </w:rPr>
      </w:pPr>
    </w:p>
    <w:p w14:paraId="1B3B8028" w14:textId="77777777" w:rsidR="001D722F" w:rsidRDefault="001D722F" w:rsidP="002B0A3E">
      <w:pPr>
        <w:rPr>
          <w:rFonts w:ascii="Times New Roman" w:hAnsi="Times New Roman"/>
        </w:rPr>
      </w:pPr>
    </w:p>
    <w:p w14:paraId="54B03A53" w14:textId="77777777" w:rsidR="001D722F" w:rsidRDefault="001D722F" w:rsidP="002B0A3E">
      <w:pPr>
        <w:rPr>
          <w:rFonts w:ascii="Times New Roman" w:hAnsi="Times New Roman"/>
        </w:rPr>
      </w:pPr>
    </w:p>
    <w:p w14:paraId="07BA5A0C" w14:textId="77777777" w:rsidR="001D722F" w:rsidRDefault="001D722F" w:rsidP="002B0A3E">
      <w:pPr>
        <w:rPr>
          <w:rFonts w:ascii="Times New Roman" w:hAnsi="Times New Roman"/>
        </w:rPr>
      </w:pPr>
    </w:p>
    <w:p w14:paraId="131D3450" w14:textId="77777777" w:rsidR="001D722F" w:rsidRDefault="001D722F" w:rsidP="002B0A3E">
      <w:pPr>
        <w:rPr>
          <w:rFonts w:ascii="Times New Roman" w:hAnsi="Times New Roman"/>
        </w:rPr>
      </w:pPr>
    </w:p>
    <w:p w14:paraId="1DB8D98C" w14:textId="3D277275" w:rsidR="002B0A3E" w:rsidRPr="00394B73" w:rsidRDefault="00B90CEA" w:rsidP="002B0A3E">
      <w:pPr>
        <w:rPr>
          <w:rFonts w:ascii="Times New Roman" w:hAnsi="Times New Roman"/>
          <w:szCs w:val="32"/>
        </w:rPr>
      </w:pPr>
      <w:r>
        <w:rPr>
          <w:rFonts w:ascii="Times New Roman" w:hAnsi="Times New Roman"/>
        </w:rPr>
        <w:t>Na introdução, c</w:t>
      </w:r>
      <w:r w:rsidRPr="00394B73">
        <w:rPr>
          <w:rFonts w:ascii="Times New Roman" w:hAnsi="Times New Roman"/>
        </w:rPr>
        <w:t xml:space="preserve">ontextualiza-se o </w:t>
      </w:r>
      <w:r>
        <w:rPr>
          <w:rFonts w:ascii="Times New Roman" w:hAnsi="Times New Roman"/>
        </w:rPr>
        <w:t xml:space="preserve">objeto de estudo, </w:t>
      </w:r>
      <w:r w:rsidRPr="00394B73">
        <w:rPr>
          <w:rFonts w:ascii="Times New Roman" w:hAnsi="Times New Roman"/>
        </w:rPr>
        <w:t>tema e o problema de pesquisa, segundo o marco teórico que sustentará o desenvolvimento da pesquisa. Há que se esclarecer os limites para o seu desenvolvimento, a JUSTIFICATIVA da investigação por meio de uma REVISÃO BIBLIOGRÁFICA, em que se faz referência a estudos e pesquisas já realizados sobre o assunto em questão. O TEMA da pesquisa define o assunto a ser tratado</w:t>
      </w:r>
      <w:r>
        <w:rPr>
          <w:rFonts w:ascii="Times New Roman" w:hAnsi="Times New Roman"/>
        </w:rPr>
        <w:t xml:space="preserve"> e resulta da relação da área do conhecimento usada para resolver o problema associado ao objeto de estudo</w:t>
      </w:r>
      <w:r w:rsidRPr="00394B73">
        <w:rPr>
          <w:rFonts w:ascii="Times New Roman" w:hAnsi="Times New Roman"/>
        </w:rPr>
        <w:t xml:space="preserve">. Pode equivaler ou não ao título do projeto ou da pesquisa. Deve ter um significado preciso. Já o PROBLEMA deve ser ainda mais específico que o tema. Formulado como pergunta, deve ser associado ao marco teórico da investigação a ser feita e as demandas institucionais e sociais. Além disso, deve ser completo, ou seja, conter as variáveis necessárias e esclarecedoras da investigação. </w:t>
      </w:r>
    </w:p>
    <w:p w14:paraId="577EA4AD" w14:textId="77777777" w:rsidR="002B0A3E" w:rsidRDefault="00B90CEA" w:rsidP="002B0A3E">
      <w:pPr>
        <w:rPr>
          <w:rFonts w:ascii="Times New Roman" w:hAnsi="Times New Roman"/>
          <w:szCs w:val="40"/>
        </w:rPr>
      </w:pPr>
      <w:r w:rsidRPr="00394B73">
        <w:rPr>
          <w:rFonts w:ascii="Times New Roman" w:hAnsi="Times New Roman"/>
          <w:szCs w:val="40"/>
        </w:rPr>
        <w:t>A revisão bibliográfica, para justificar a pesquisa, pode ser feita, optando-se por um dos seguintes argumentos:</w:t>
      </w:r>
    </w:p>
    <w:p w14:paraId="3080725E" w14:textId="77777777" w:rsidR="002B0A3E" w:rsidRDefault="00B90CEA" w:rsidP="002B0A3E">
      <w:pPr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1) O </w:t>
      </w:r>
      <w:r w:rsidRPr="00394B73">
        <w:rPr>
          <w:rFonts w:ascii="Times New Roman" w:hAnsi="Times New Roman"/>
          <w:szCs w:val="40"/>
        </w:rPr>
        <w:t>pesquisador demonstra a análise incompleta ou insufici</w:t>
      </w:r>
      <w:r>
        <w:rPr>
          <w:rFonts w:ascii="Times New Roman" w:hAnsi="Times New Roman"/>
          <w:szCs w:val="40"/>
        </w:rPr>
        <w:t>ente acerca do objeto de estudo.</w:t>
      </w:r>
    </w:p>
    <w:p w14:paraId="4AB03ABE" w14:textId="77777777" w:rsidR="002B0A3E" w:rsidRDefault="00B90CEA" w:rsidP="002B0A3E">
      <w:pPr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2) P</w:t>
      </w:r>
      <w:r w:rsidRPr="00394B73">
        <w:rPr>
          <w:rFonts w:ascii="Times New Roman" w:hAnsi="Times New Roman"/>
          <w:szCs w:val="40"/>
        </w:rPr>
        <w:t>or meio da literatura selecionada, o estudioso demonstra contradições entre os autores e</w:t>
      </w:r>
      <w:r>
        <w:rPr>
          <w:rFonts w:ascii="Times New Roman" w:hAnsi="Times New Roman"/>
          <w:szCs w:val="40"/>
        </w:rPr>
        <w:t>m relação ao problema enunciado.</w:t>
      </w:r>
    </w:p>
    <w:p w14:paraId="65CA6682" w14:textId="77777777" w:rsidR="002B0A3E" w:rsidRPr="00394B73" w:rsidRDefault="00B90CEA" w:rsidP="002B0A3E">
      <w:pPr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3) O</w:t>
      </w:r>
      <w:r w:rsidRPr="00394B73">
        <w:rPr>
          <w:rFonts w:ascii="Times New Roman" w:hAnsi="Times New Roman"/>
          <w:szCs w:val="40"/>
        </w:rPr>
        <w:t xml:space="preserve"> estudioso deseja colocar em xeque as conclusões encon</w:t>
      </w:r>
      <w:r>
        <w:rPr>
          <w:rFonts w:ascii="Times New Roman" w:hAnsi="Times New Roman"/>
          <w:szCs w:val="40"/>
        </w:rPr>
        <w:t>tradas sobre o objeto de estudo.</w:t>
      </w:r>
    </w:p>
    <w:p w14:paraId="20CB811D" w14:textId="77777777" w:rsidR="002B0A3E" w:rsidRPr="00394B73" w:rsidRDefault="00B90CEA" w:rsidP="002B0A3E">
      <w:pPr>
        <w:rPr>
          <w:rFonts w:ascii="Times New Roman" w:hAnsi="Times New Roman"/>
          <w:szCs w:val="40"/>
        </w:rPr>
      </w:pPr>
      <w:r w:rsidRPr="00394B73">
        <w:rPr>
          <w:rFonts w:ascii="Times New Roman" w:hAnsi="Times New Roman"/>
          <w:szCs w:val="40"/>
        </w:rPr>
        <w:t>4</w:t>
      </w:r>
      <w:r>
        <w:rPr>
          <w:rFonts w:ascii="Times New Roman" w:hAnsi="Times New Roman"/>
          <w:szCs w:val="40"/>
        </w:rPr>
        <w:t>) O</w:t>
      </w:r>
      <w:r w:rsidRPr="00394B73">
        <w:rPr>
          <w:rFonts w:ascii="Times New Roman" w:hAnsi="Times New Roman"/>
          <w:szCs w:val="40"/>
        </w:rPr>
        <w:t xml:space="preserve"> pesquisador necessita </w:t>
      </w:r>
      <w:proofErr w:type="spellStart"/>
      <w:r w:rsidRPr="00394B73">
        <w:rPr>
          <w:rFonts w:ascii="Times New Roman" w:hAnsi="Times New Roman"/>
          <w:szCs w:val="40"/>
        </w:rPr>
        <w:t>retestar</w:t>
      </w:r>
      <w:proofErr w:type="spellEnd"/>
      <w:r w:rsidRPr="00394B73">
        <w:rPr>
          <w:rFonts w:ascii="Times New Roman" w:hAnsi="Times New Roman"/>
          <w:szCs w:val="40"/>
        </w:rPr>
        <w:t xml:space="preserve"> os resultados já obtidos em outras investigações.</w:t>
      </w:r>
    </w:p>
    <w:p w14:paraId="3A2500FD" w14:textId="77777777" w:rsidR="002B0A3E" w:rsidRPr="00394B73" w:rsidRDefault="00B90CEA" w:rsidP="002B0A3E">
      <w:pPr>
        <w:rPr>
          <w:rFonts w:ascii="Times New Roman" w:hAnsi="Times New Roman"/>
          <w:szCs w:val="20"/>
        </w:rPr>
      </w:pPr>
      <w:r w:rsidRPr="00394B73">
        <w:rPr>
          <w:rFonts w:ascii="Times New Roman" w:hAnsi="Times New Roman"/>
          <w:szCs w:val="40"/>
        </w:rPr>
        <w:t xml:space="preserve">Os OBJETIVOS são as metas a serem alcançadas com a realização do trabalho, por meio de verbos no infinitivo, como: demonstrar, identificar, observar, analisar, comparar. A melhor forma de destacá-los é dividi-los em geral </w:t>
      </w:r>
      <w:r>
        <w:rPr>
          <w:rFonts w:ascii="Times New Roman" w:hAnsi="Times New Roman"/>
          <w:szCs w:val="40"/>
        </w:rPr>
        <w:t>e</w:t>
      </w:r>
      <w:r w:rsidRPr="00394B73">
        <w:rPr>
          <w:rFonts w:ascii="Times New Roman" w:hAnsi="Times New Roman"/>
          <w:szCs w:val="40"/>
        </w:rPr>
        <w:t xml:space="preserve"> específicos. O G</w:t>
      </w:r>
      <w:r w:rsidRPr="00394B73">
        <w:rPr>
          <w:rFonts w:ascii="Times New Roman" w:hAnsi="Times New Roman"/>
        </w:rPr>
        <w:t>ERAL deve se referir ao produto que se deseja obter com a investigação. Já OBJETIVOS ESPECÍFICOS (devem conter, no mínimo, três) possuem natureza operacional, isto é, referem-se a procedimentos que deverão ser cumpridos para que o objetivo geral seja atingido, confirmando ou não a hipótese</w:t>
      </w:r>
    </w:p>
    <w:p w14:paraId="38A3C061" w14:textId="77777777" w:rsidR="002B0A3E" w:rsidRPr="0042209F" w:rsidRDefault="00B90CEA" w:rsidP="002B0A3E">
      <w:pPr>
        <w:rPr>
          <w:b/>
        </w:rPr>
      </w:pPr>
      <w:r w:rsidRPr="0042209F">
        <w:rPr>
          <w:b/>
        </w:rPr>
        <w:t xml:space="preserve">Organização </w:t>
      </w:r>
      <w:bookmarkEnd w:id="11"/>
      <w:r w:rsidRPr="0042209F">
        <w:rPr>
          <w:b/>
        </w:rPr>
        <w:t>do Trabalho</w:t>
      </w:r>
    </w:p>
    <w:p w14:paraId="7D18143D" w14:textId="77777777" w:rsidR="002B0A3E" w:rsidRPr="00215373" w:rsidRDefault="00B90CEA" w:rsidP="002B0A3E">
      <w:pPr>
        <w:pStyle w:val="CORPOTEXTO"/>
        <w:spacing w:line="360" w:lineRule="auto"/>
        <w:ind w:left="0" w:firstLine="708"/>
        <w:jc w:val="both"/>
        <w:rPr>
          <w:b w:val="0"/>
        </w:rPr>
      </w:pPr>
      <w:r w:rsidRPr="00215373">
        <w:rPr>
          <w:b w:val="0"/>
        </w:rPr>
        <w:t xml:space="preserve">A organização do trabalho é a descrição de como será dividido o trabalho, sendo opcional o uso de capítulos, </w:t>
      </w:r>
      <w:r>
        <w:rPr>
          <w:b w:val="0"/>
        </w:rPr>
        <w:t xml:space="preserve">porém, é mais comumente </w:t>
      </w:r>
      <w:r w:rsidRPr="00215373">
        <w:rPr>
          <w:b w:val="0"/>
        </w:rPr>
        <w:t>usado</w:t>
      </w:r>
      <w:r>
        <w:rPr>
          <w:b w:val="0"/>
        </w:rPr>
        <w:t xml:space="preserve"> a divisão do trabalho em capítulos</w:t>
      </w:r>
      <w:r w:rsidRPr="00215373">
        <w:rPr>
          <w:b w:val="0"/>
        </w:rPr>
        <w:t>. A seguir segue um exemplo do texto da organização do trabalho:</w:t>
      </w:r>
    </w:p>
    <w:p w14:paraId="1FCD618C" w14:textId="77777777" w:rsidR="002B0A3E" w:rsidRPr="00215373" w:rsidRDefault="00B90CEA" w:rsidP="002B0A3E">
      <w:pPr>
        <w:pStyle w:val="CORPOTEXTO"/>
        <w:spacing w:line="360" w:lineRule="auto"/>
        <w:ind w:left="0"/>
        <w:jc w:val="both"/>
        <w:rPr>
          <w:b w:val="0"/>
        </w:rPr>
      </w:pPr>
      <w:r w:rsidRPr="00215373">
        <w:rPr>
          <w:b w:val="0"/>
        </w:rPr>
        <w:t>O trabalho está dividido em oitos capítulos/partes, descritos resumidamente a seguir:</w:t>
      </w:r>
    </w:p>
    <w:p w14:paraId="2523F53A" w14:textId="77777777" w:rsidR="002B0A3E" w:rsidRPr="00215373" w:rsidRDefault="00B90CEA" w:rsidP="002B0A3E">
      <w:pPr>
        <w:pStyle w:val="CORPOTEXTO"/>
        <w:spacing w:line="360" w:lineRule="auto"/>
        <w:ind w:left="0"/>
        <w:jc w:val="both"/>
        <w:rPr>
          <w:b w:val="0"/>
        </w:rPr>
      </w:pPr>
      <w:r w:rsidRPr="00215373">
        <w:rPr>
          <w:b w:val="0"/>
        </w:rPr>
        <w:t>No capítulo I, são apresentados os conceitos e definições sobre...</w:t>
      </w:r>
    </w:p>
    <w:p w14:paraId="6F8382D7" w14:textId="77777777" w:rsidR="002B0A3E" w:rsidRDefault="002B0A3E" w:rsidP="002B0A3E">
      <w:pPr>
        <w:pStyle w:val="CORPOTEXTO"/>
      </w:pPr>
    </w:p>
    <w:p w14:paraId="233F6AF8" w14:textId="77777777" w:rsidR="002B0A3E" w:rsidRDefault="002B0A3E" w:rsidP="002B0A3E">
      <w:pPr>
        <w:pStyle w:val="CORPOTEXTO"/>
        <w:sectPr w:rsidR="002B0A3E">
          <w:headerReference w:type="default" r:id="rId12"/>
          <w:headerReference w:type="first" r:id="rId13"/>
          <w:footerReference w:type="first" r:id="rId14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</w:p>
    <w:p w14:paraId="52F75F1E" w14:textId="77777777" w:rsidR="002B0A3E" w:rsidRDefault="00B90CEA" w:rsidP="00626A9F">
      <w:pPr>
        <w:pStyle w:val="Heading1"/>
      </w:pPr>
      <w:r>
        <w:t>CAPITULO I</w:t>
      </w:r>
    </w:p>
    <w:p w14:paraId="7708F67C" w14:textId="77777777" w:rsidR="002B0A3E" w:rsidRDefault="002B0A3E">
      <w:pPr>
        <w:pBdr>
          <w:bottom w:val="single" w:sz="12" w:space="1" w:color="auto"/>
        </w:pBdr>
        <w:ind w:firstLine="0"/>
        <w:rPr>
          <w:rStyle w:val="PageNumber"/>
          <w:rFonts w:ascii="Times New Roman" w:hAnsi="Times New Roman" w:cs="Arial"/>
          <w:b/>
          <w:bCs/>
          <w:sz w:val="28"/>
        </w:rPr>
      </w:pPr>
    </w:p>
    <w:p w14:paraId="2DE4E52A" w14:textId="77777777" w:rsidR="002B0A3E" w:rsidRDefault="00B90CEA" w:rsidP="00626A9F">
      <w:pPr>
        <w:pStyle w:val="Heading1"/>
      </w:pPr>
      <w:r>
        <w:t>REFERENCIAL TEÓRICO</w:t>
      </w:r>
    </w:p>
    <w:p w14:paraId="4138484F" w14:textId="77777777" w:rsidR="002B0A3E" w:rsidRDefault="00B90CEA" w:rsidP="00140838">
      <w:pPr>
        <w:pStyle w:val="Heading2"/>
      </w:pPr>
      <w:bookmarkStart w:id="13" w:name="_Toc179277093"/>
      <w:r>
        <w:t>Introdução</w:t>
      </w:r>
      <w:bookmarkEnd w:id="13"/>
      <w:r>
        <w:t xml:space="preserve"> </w:t>
      </w:r>
    </w:p>
    <w:p w14:paraId="273AE68D" w14:textId="77777777" w:rsidR="002B0A3E" w:rsidRPr="00ED0C49" w:rsidRDefault="00B90CEA" w:rsidP="002B0A3E">
      <w:pPr>
        <w:rPr>
          <w:rFonts w:ascii="Times New Roman" w:hAnsi="Times New Roman"/>
        </w:rPr>
      </w:pPr>
      <w:r w:rsidRPr="00ED0C49">
        <w:rPr>
          <w:rFonts w:ascii="Times New Roman" w:hAnsi="Times New Roman"/>
        </w:rPr>
        <w:t>Em todo capítulo a primeira seção deve ser a introdução que consiste num pequeno texto que apresenta o capítulo e antecipa o que será relatado.</w:t>
      </w:r>
    </w:p>
    <w:p w14:paraId="19AB7FA0" w14:textId="77777777" w:rsidR="002B0A3E" w:rsidRDefault="00B90CEA" w:rsidP="00140838">
      <w:pPr>
        <w:pStyle w:val="Heading2"/>
      </w:pPr>
      <w:bookmarkStart w:id="14" w:name="_Toc179277094"/>
      <w:r>
        <w:t>Referencial Teórico</w:t>
      </w:r>
      <w:bookmarkEnd w:id="14"/>
    </w:p>
    <w:p w14:paraId="634BCCC7" w14:textId="77777777" w:rsidR="002B0A3E" w:rsidRPr="00ED0C49" w:rsidRDefault="00B90CEA" w:rsidP="002B0A3E">
      <w:pPr>
        <w:rPr>
          <w:rFonts w:ascii="Times New Roman" w:hAnsi="Times New Roman"/>
        </w:rPr>
      </w:pPr>
      <w:r w:rsidRPr="00ED0C49">
        <w:rPr>
          <w:rFonts w:ascii="Times New Roman" w:hAnsi="Times New Roman"/>
        </w:rPr>
        <w:t>Indica-se a fundamentação, o marco teórico, o estado da arte ou o estado do debate que orienta o estudo.</w:t>
      </w:r>
      <w:r w:rsidRPr="00ED0C49">
        <w:rPr>
          <w:rStyle w:val="FootnoteReference"/>
          <w:rFonts w:ascii="Times New Roman" w:hAnsi="Times New Roman"/>
          <w:bCs/>
        </w:rPr>
        <w:footnoteReference w:id="1"/>
      </w:r>
      <w:r w:rsidRPr="00ED0C49">
        <w:rPr>
          <w:rFonts w:ascii="Times New Roman" w:hAnsi="Times New Roman"/>
        </w:rPr>
        <w:t xml:space="preserve"> Este referencial é considerado como um elemento de controle de toda a pesquisa, desde a problematização inicial. O pesquisador irá interpretar seu objeto de estudo de acordo com a concepção teórica de uma ou toda a obra de um autor ou de um conjunto de autores, ou seja, o marco previamente determinado. Nas áreas de Ciências Exatas, opta-se pela avaliação de um conjunto de produtos ou objetos desenvolvidos relacionados com o tema da pesquisa, chamado de Estado da Arte. Apresenta-se de modo aprofundado, respondendo quais os princípios, categorias, conceitos ou teorias fundamentam a pesquisa. Deve estar de acordo com a problemática formulada e o raciocínio desenvolvido nas fases anteriores. Cabe alertar que, caso o marco teórico seja mudado durante a pesquisa, todos os demais elementos, como problema, hipótese, objetivos (geral/específicos), caem por terra, o que significa que o estudo será outro e terá um novo começo.</w:t>
      </w:r>
    </w:p>
    <w:p w14:paraId="6DFBDC36" w14:textId="77777777" w:rsidR="002B0A3E" w:rsidRPr="00ED0C49" w:rsidRDefault="00B90CEA" w:rsidP="002B0A3E">
      <w:pPr>
        <w:rPr>
          <w:rFonts w:ascii="Times New Roman" w:hAnsi="Times New Roman"/>
        </w:rPr>
      </w:pPr>
      <w:r w:rsidRPr="00ED0C49">
        <w:rPr>
          <w:rFonts w:ascii="Times New Roman" w:hAnsi="Times New Roman"/>
        </w:rPr>
        <w:t>Portanto o referencial teórico é toda a teoria que norteia o tema escolhido pelo pesquisador juntamente com determinação clara do marco teórico ou estado da arte.</w:t>
      </w:r>
    </w:p>
    <w:p w14:paraId="723BEF5D" w14:textId="77777777" w:rsidR="002B0A3E" w:rsidRDefault="00B90CEA" w:rsidP="00CD1DE2">
      <w:pPr>
        <w:pStyle w:val="Heading3"/>
      </w:pPr>
      <w:bookmarkStart w:id="15" w:name="_Toc179277095"/>
      <w:r>
        <w:t>Subseções</w:t>
      </w:r>
      <w:bookmarkEnd w:id="15"/>
    </w:p>
    <w:p w14:paraId="005AA46C" w14:textId="77777777" w:rsidR="002B0A3E" w:rsidRDefault="00B90CEA">
      <w:pPr>
        <w:rPr>
          <w:rFonts w:ascii="Times New Roman" w:hAnsi="Times New Roman"/>
        </w:rPr>
      </w:pPr>
      <w:r w:rsidRPr="00400A2B">
        <w:rPr>
          <w:rFonts w:ascii="Times New Roman" w:hAnsi="Times New Roman"/>
        </w:rPr>
        <w:t xml:space="preserve">O texto </w:t>
      </w:r>
      <w:r>
        <w:rPr>
          <w:rFonts w:ascii="Times New Roman" w:hAnsi="Times New Roman"/>
        </w:rPr>
        <w:t>pode apresentar subseções até o terceiro nível como está no tópico acima. A partir daí sugere-se colocar outro mecanismo para dividir o texto, por exemplo as letras do alfabeto (a, b, c..).</w:t>
      </w:r>
    </w:p>
    <w:p w14:paraId="30626A6C" w14:textId="77777777" w:rsidR="002B0A3E" w:rsidRDefault="00B90CEA" w:rsidP="00140838">
      <w:pPr>
        <w:pStyle w:val="Heading2"/>
      </w:pPr>
      <w:bookmarkStart w:id="16" w:name="_Toc179277096"/>
      <w:r>
        <w:t>Figuras</w:t>
      </w:r>
      <w:bookmarkEnd w:id="16"/>
    </w:p>
    <w:p w14:paraId="4A998B00" w14:textId="77777777" w:rsidR="002B0A3E" w:rsidRPr="00400A2B" w:rsidRDefault="00B90CEA">
      <w:pPr>
        <w:rPr>
          <w:rFonts w:ascii="Times New Roman" w:hAnsi="Times New Roman"/>
        </w:rPr>
      </w:pPr>
      <w:r>
        <w:rPr>
          <w:rFonts w:ascii="Times New Roman" w:hAnsi="Times New Roman"/>
        </w:rPr>
        <w:t>Todo desenho, gráfico, imagem devem ser considerados em uma monografia como figura. As figuras devem sempre ser colocadas sempre abaixo da imagem, seguida de um texto que apresente a mesma. Uma figura não deve iniciar uma seção sem um texto precedente que a apresente e cite a figura. Toda vez que a figura é citada no texto, a mesma deve ser escrita com a inicial maiúscula (... como mostra a Figura 1).</w:t>
      </w:r>
    </w:p>
    <w:p w14:paraId="7F765816" w14:textId="77777777" w:rsidR="002B0A3E" w:rsidRPr="00400A2B" w:rsidRDefault="00B90CEA">
      <w:pPr>
        <w:pStyle w:val="Figura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3FD519F6" wp14:editId="6D51D618">
            <wp:extent cx="3019425" cy="2317750"/>
            <wp:effectExtent l="19050" t="0" r="9525" b="0"/>
            <wp:docPr id="1" name="Imagem 1" descr="Seis graus de liber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is graus de liberdad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E4311" w14:textId="77777777" w:rsidR="002B0A3E" w:rsidRDefault="00B90CEA">
      <w:pPr>
        <w:pStyle w:val="FIGURA0"/>
      </w:pPr>
      <w:bookmarkStart w:id="17" w:name="_Toc123651352"/>
      <w:bookmarkStart w:id="18" w:name="_Toc171784889"/>
      <w:bookmarkStart w:id="19" w:name="_Toc178715233"/>
      <w:r>
        <w:t>Figura 1. Exemplo de uma figura no texto.</w:t>
      </w:r>
      <w:bookmarkEnd w:id="17"/>
      <w:r>
        <w:t xml:space="preserve"> (RIBEIRO, 2006)</w:t>
      </w:r>
      <w:bookmarkEnd w:id="18"/>
      <w:bookmarkEnd w:id="19"/>
    </w:p>
    <w:p w14:paraId="75FFE5C6" w14:textId="77777777" w:rsidR="002B0A3E" w:rsidRDefault="00B90CEA" w:rsidP="002B0A3E">
      <w:pPr>
        <w:rPr>
          <w:rFonts w:ascii="Times New Roman" w:hAnsi="Times New Roman"/>
        </w:rPr>
      </w:pPr>
      <w:r w:rsidRPr="002023A9">
        <w:rPr>
          <w:rFonts w:ascii="Times New Roman" w:hAnsi="Times New Roman"/>
        </w:rPr>
        <w:t xml:space="preserve">A Figura 1 apresenta um modelo de figura juntamente com sua descrição. </w:t>
      </w:r>
      <w:bookmarkStart w:id="20" w:name="_Toc152045266"/>
      <w:bookmarkStart w:id="21" w:name="_Toc158717016"/>
      <w:bookmarkEnd w:id="12"/>
    </w:p>
    <w:p w14:paraId="751ECDD8" w14:textId="77777777" w:rsidR="002B0A3E" w:rsidRDefault="002B0A3E" w:rsidP="002B0A3E">
      <w:pPr>
        <w:rPr>
          <w:rFonts w:ascii="Times New Roman" w:hAnsi="Times New Roman"/>
        </w:rPr>
      </w:pPr>
    </w:p>
    <w:p w14:paraId="39CBCD7B" w14:textId="77777777" w:rsidR="002B0A3E" w:rsidRDefault="00B90CEA" w:rsidP="00140838">
      <w:pPr>
        <w:pStyle w:val="Heading2"/>
      </w:pPr>
      <w:bookmarkStart w:id="22" w:name="_Toc179277097"/>
      <w:r>
        <w:t>Tabelas</w:t>
      </w:r>
      <w:bookmarkEnd w:id="22"/>
    </w:p>
    <w:p w14:paraId="5A96C4D1" w14:textId="77777777" w:rsidR="002B0A3E" w:rsidRDefault="00B90CEA" w:rsidP="002B0A3E">
      <w:pPr>
        <w:rPr>
          <w:rFonts w:ascii="Times New Roman" w:hAnsi="Times New Roman"/>
        </w:rPr>
      </w:pPr>
      <w:r>
        <w:rPr>
          <w:rFonts w:ascii="Times New Roman" w:hAnsi="Times New Roman"/>
        </w:rPr>
        <w:t>As tabelas não podem ser confundidas com imagens, figuras ou similares, é uma construção própria do editor de textos, e, mesmo tabelas que foram construídas por outros aplicativos e são caracterizadas como imagem, devem ser consideradas figuras e não tabelas. As tabelas devem ter legendas na parte superior, e em alguns padrões não possuem bordas laterais e intermediárias.</w:t>
      </w:r>
    </w:p>
    <w:p w14:paraId="65097DA9" w14:textId="77777777" w:rsidR="002B0A3E" w:rsidRDefault="002B0A3E" w:rsidP="00626A9F">
      <w:pPr>
        <w:pStyle w:val="Heading1"/>
      </w:pPr>
    </w:p>
    <w:p w14:paraId="3826A046" w14:textId="77777777" w:rsidR="002B0A3E" w:rsidRDefault="00B90CEA" w:rsidP="00626A9F">
      <w:pPr>
        <w:pStyle w:val="Heading1"/>
      </w:pPr>
      <w:bookmarkStart w:id="23" w:name="_Toc178715289"/>
      <w:r>
        <w:t>Tabela 1 – Tabela de formatos para monografia</w:t>
      </w:r>
      <w:bookmarkEnd w:id="23"/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48"/>
        <w:gridCol w:w="6840"/>
      </w:tblGrid>
      <w:tr w:rsidR="002B0A3E" w:rsidRPr="003961EB" w14:paraId="71B305F1" w14:textId="77777777">
        <w:tc>
          <w:tcPr>
            <w:tcW w:w="2448" w:type="dxa"/>
          </w:tcPr>
          <w:p w14:paraId="3CDF7C24" w14:textId="77777777" w:rsidR="002B0A3E" w:rsidRPr="003961EB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  <w:b/>
              </w:rPr>
            </w:pPr>
            <w:r w:rsidRPr="003961EB">
              <w:rPr>
                <w:rFonts w:ascii="Times New Roman" w:hAnsi="Times New Roman"/>
                <w:b/>
              </w:rPr>
              <w:t>Formatos</w:t>
            </w:r>
          </w:p>
        </w:tc>
        <w:tc>
          <w:tcPr>
            <w:tcW w:w="6840" w:type="dxa"/>
          </w:tcPr>
          <w:p w14:paraId="64AA3B55" w14:textId="77777777" w:rsidR="002B0A3E" w:rsidRPr="003961EB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  <w:b/>
              </w:rPr>
            </w:pPr>
            <w:r w:rsidRPr="003961EB">
              <w:rPr>
                <w:rFonts w:ascii="Times New Roman" w:hAnsi="Times New Roman"/>
                <w:b/>
              </w:rPr>
              <w:t>Características</w:t>
            </w:r>
          </w:p>
        </w:tc>
      </w:tr>
      <w:tr w:rsidR="002B0A3E" w14:paraId="4BB3E8BF" w14:textId="77777777">
        <w:tc>
          <w:tcPr>
            <w:tcW w:w="2448" w:type="dxa"/>
          </w:tcPr>
          <w:p w14:paraId="7BF7D520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Tamanho do Papel</w:t>
            </w:r>
          </w:p>
        </w:tc>
        <w:tc>
          <w:tcPr>
            <w:tcW w:w="6840" w:type="dxa"/>
          </w:tcPr>
          <w:p w14:paraId="6DB82016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 (21 cm x 29,7 cm)</w:t>
            </w:r>
          </w:p>
        </w:tc>
      </w:tr>
      <w:tr w:rsidR="002B0A3E" w14:paraId="3CFDE924" w14:textId="77777777">
        <w:tc>
          <w:tcPr>
            <w:tcW w:w="2448" w:type="dxa"/>
          </w:tcPr>
          <w:p w14:paraId="4FF4D1DC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Margens</w:t>
            </w:r>
          </w:p>
        </w:tc>
        <w:tc>
          <w:tcPr>
            <w:tcW w:w="6840" w:type="dxa"/>
          </w:tcPr>
          <w:p w14:paraId="7E23C307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Esquerda e Superior = 3cm – Direita e Inferior = 2 cm</w:t>
            </w:r>
          </w:p>
        </w:tc>
      </w:tr>
      <w:tr w:rsidR="002B0A3E" w14:paraId="6739DEF8" w14:textId="77777777">
        <w:tc>
          <w:tcPr>
            <w:tcW w:w="2448" w:type="dxa"/>
          </w:tcPr>
          <w:p w14:paraId="73E5DED2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da Fonte</w:t>
            </w:r>
          </w:p>
        </w:tc>
        <w:tc>
          <w:tcPr>
            <w:tcW w:w="6840" w:type="dxa"/>
          </w:tcPr>
          <w:p w14:paraId="54A208D6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 New Roman</w:t>
            </w:r>
          </w:p>
        </w:tc>
      </w:tr>
      <w:tr w:rsidR="002B0A3E" w14:paraId="5CB96454" w14:textId="77777777">
        <w:tc>
          <w:tcPr>
            <w:tcW w:w="2448" w:type="dxa"/>
          </w:tcPr>
          <w:p w14:paraId="322BB925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Tamanho da Fonte</w:t>
            </w:r>
          </w:p>
        </w:tc>
        <w:tc>
          <w:tcPr>
            <w:tcW w:w="6840" w:type="dxa"/>
          </w:tcPr>
          <w:p w14:paraId="526A8D3E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para texto e 10 para citações com mais de três linhas</w:t>
            </w:r>
          </w:p>
        </w:tc>
      </w:tr>
      <w:tr w:rsidR="002B0A3E" w14:paraId="791CD945" w14:textId="77777777">
        <w:tc>
          <w:tcPr>
            <w:tcW w:w="2448" w:type="dxa"/>
          </w:tcPr>
          <w:p w14:paraId="4F4ADE6E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Títulos da Partes ou Capítulos</w:t>
            </w:r>
          </w:p>
        </w:tc>
        <w:tc>
          <w:tcPr>
            <w:tcW w:w="6840" w:type="dxa"/>
          </w:tcPr>
          <w:p w14:paraId="0643FBBB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Centralizados e Negritos</w:t>
            </w:r>
          </w:p>
        </w:tc>
      </w:tr>
      <w:tr w:rsidR="002B0A3E" w14:paraId="29A384B2" w14:textId="77777777">
        <w:tc>
          <w:tcPr>
            <w:tcW w:w="2448" w:type="dxa"/>
          </w:tcPr>
          <w:p w14:paraId="62C82FF0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Espaçamento</w:t>
            </w:r>
          </w:p>
        </w:tc>
        <w:tc>
          <w:tcPr>
            <w:tcW w:w="6840" w:type="dxa"/>
          </w:tcPr>
          <w:p w14:paraId="34E3FE67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 linha e simples para citações com mais de três linhas</w:t>
            </w:r>
          </w:p>
        </w:tc>
      </w:tr>
      <w:tr w:rsidR="002B0A3E" w14:paraId="48A86B4D" w14:textId="77777777">
        <w:tc>
          <w:tcPr>
            <w:tcW w:w="2448" w:type="dxa"/>
          </w:tcPr>
          <w:p w14:paraId="01265AE3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Notas de Rodapé</w:t>
            </w:r>
          </w:p>
        </w:tc>
        <w:tc>
          <w:tcPr>
            <w:tcW w:w="6840" w:type="dxa"/>
          </w:tcPr>
          <w:p w14:paraId="37796F1D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Tamanho 10</w:t>
            </w:r>
          </w:p>
        </w:tc>
      </w:tr>
      <w:tr w:rsidR="002B0A3E" w14:paraId="4423192F" w14:textId="77777777">
        <w:tc>
          <w:tcPr>
            <w:tcW w:w="2448" w:type="dxa"/>
          </w:tcPr>
          <w:p w14:paraId="00293E05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Início das Partes ou Capítulos</w:t>
            </w:r>
          </w:p>
        </w:tc>
        <w:tc>
          <w:tcPr>
            <w:tcW w:w="6840" w:type="dxa"/>
          </w:tcPr>
          <w:p w14:paraId="493CFF83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 numeração e com título iniciando a oito (8) centímetros da margem</w:t>
            </w:r>
          </w:p>
        </w:tc>
      </w:tr>
      <w:tr w:rsidR="002B0A3E" w14:paraId="253E4090" w14:textId="77777777">
        <w:tc>
          <w:tcPr>
            <w:tcW w:w="2448" w:type="dxa"/>
          </w:tcPr>
          <w:p w14:paraId="118A0B13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Contagem de folhas</w:t>
            </w:r>
          </w:p>
        </w:tc>
        <w:tc>
          <w:tcPr>
            <w:tcW w:w="6840" w:type="dxa"/>
          </w:tcPr>
          <w:p w14:paraId="77D79A10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Sequencialmente a partir da folha de rosto</w:t>
            </w:r>
          </w:p>
        </w:tc>
      </w:tr>
      <w:tr w:rsidR="002B0A3E" w14:paraId="54B2D7FE" w14:textId="77777777">
        <w:tc>
          <w:tcPr>
            <w:tcW w:w="2448" w:type="dxa"/>
          </w:tcPr>
          <w:p w14:paraId="603FABC1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Numeração</w:t>
            </w:r>
          </w:p>
        </w:tc>
        <w:tc>
          <w:tcPr>
            <w:tcW w:w="6840" w:type="dxa"/>
          </w:tcPr>
          <w:p w14:paraId="05ACE3FB" w14:textId="77777777" w:rsidR="002B0A3E" w:rsidRDefault="00B90CEA" w:rsidP="002B0A3E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algarismos arábicos no canto superior direito, exceto nas páginas de início de capítulos.</w:t>
            </w:r>
          </w:p>
        </w:tc>
      </w:tr>
    </w:tbl>
    <w:p w14:paraId="6C1513DF" w14:textId="77777777" w:rsidR="002B0A3E" w:rsidRPr="002023A9" w:rsidRDefault="00B90CEA" w:rsidP="002B0A3E">
      <w:pPr>
        <w:rPr>
          <w:rFonts w:ascii="Times New Roman" w:hAnsi="Times New Roman"/>
        </w:rPr>
        <w:sectPr w:rsidR="002B0A3E" w:rsidRPr="002023A9">
          <w:headerReference w:type="first" r:id="rId16"/>
          <w:pgSz w:w="11907" w:h="16840" w:code="9"/>
          <w:pgMar w:top="1701" w:right="1134" w:bottom="1134" w:left="1701" w:header="851" w:footer="0" w:gutter="0"/>
          <w:paperSrc w:first="6169" w:other="6169"/>
          <w:cols w:space="708"/>
          <w:titlePg/>
          <w:docGrid w:linePitch="360"/>
        </w:sectPr>
      </w:pPr>
      <w:r>
        <w:rPr>
          <w:rFonts w:ascii="Times New Roman" w:hAnsi="Times New Roman"/>
        </w:rPr>
        <w:tab/>
      </w:r>
    </w:p>
    <w:p w14:paraId="7FA841BA" w14:textId="77777777" w:rsidR="002B0A3E" w:rsidRDefault="00B90CEA" w:rsidP="00626A9F">
      <w:pPr>
        <w:pStyle w:val="Heading1"/>
      </w:pPr>
      <w:bookmarkStart w:id="24" w:name="_Toc158717015"/>
      <w:bookmarkStart w:id="25" w:name="_Toc162066438"/>
      <w:r>
        <w:t>CONCLUSÕES E TRABALHOS FUTUROS</w:t>
      </w:r>
      <w:bookmarkEnd w:id="24"/>
      <w:bookmarkEnd w:id="25"/>
    </w:p>
    <w:p w14:paraId="74EE762D" w14:textId="77777777" w:rsidR="002B0A3E" w:rsidRDefault="00B90CEA" w:rsidP="00140838">
      <w:pPr>
        <w:pStyle w:val="Heading2"/>
        <w:numPr>
          <w:ilvl w:val="0"/>
          <w:numId w:val="0"/>
        </w:numPr>
      </w:pPr>
      <w:bookmarkStart w:id="26" w:name="_Toc152045263"/>
      <w:bookmarkStart w:id="27" w:name="_Toc162066439"/>
      <w:bookmarkStart w:id="28" w:name="_Toc179277098"/>
      <w:r>
        <w:t>2.1 Introdução</w:t>
      </w:r>
      <w:bookmarkEnd w:id="26"/>
      <w:bookmarkEnd w:id="27"/>
      <w:bookmarkEnd w:id="28"/>
    </w:p>
    <w:p w14:paraId="7B38950E" w14:textId="77777777" w:rsidR="002B0A3E" w:rsidRDefault="002B0A3E">
      <w:pPr>
        <w:rPr>
          <w:rFonts w:cs="Arial"/>
        </w:rPr>
      </w:pPr>
    </w:p>
    <w:p w14:paraId="44BB2BE7" w14:textId="77777777" w:rsidR="002B0A3E" w:rsidRPr="00435C36" w:rsidRDefault="00B90CEA">
      <w:pPr>
        <w:rPr>
          <w:rFonts w:ascii="Times New Roman" w:hAnsi="Times New Roman"/>
        </w:rPr>
      </w:pPr>
      <w:r w:rsidRPr="00435C36">
        <w:rPr>
          <w:rFonts w:ascii="Times New Roman" w:hAnsi="Times New Roman"/>
        </w:rPr>
        <w:t>Este capítulo apresenta os principais tópicos discutidos nesse trabalho, relaciona os possíveis trabalhos futuros advindos dessa pesquisa e avalia a principal contribuição da mesma.</w:t>
      </w:r>
    </w:p>
    <w:p w14:paraId="5B901375" w14:textId="77777777" w:rsidR="002B0A3E" w:rsidRDefault="00B90CEA" w:rsidP="00140838">
      <w:pPr>
        <w:pStyle w:val="Heading2"/>
        <w:numPr>
          <w:ilvl w:val="0"/>
          <w:numId w:val="0"/>
        </w:numPr>
      </w:pPr>
      <w:bookmarkStart w:id="29" w:name="_Toc152045264"/>
      <w:bookmarkStart w:id="30" w:name="_Toc162066440"/>
      <w:bookmarkStart w:id="31" w:name="_Toc179277099"/>
      <w:r>
        <w:t>2.2 Conclusões</w:t>
      </w:r>
      <w:bookmarkEnd w:id="29"/>
      <w:bookmarkEnd w:id="30"/>
      <w:bookmarkEnd w:id="31"/>
    </w:p>
    <w:p w14:paraId="414767D7" w14:textId="77777777" w:rsidR="002B0A3E" w:rsidRDefault="00B90CEA" w:rsidP="002B0A3E">
      <w:pPr>
        <w:rPr>
          <w:rFonts w:ascii="Times New Roman" w:hAnsi="Times New Roman"/>
        </w:rPr>
      </w:pPr>
      <w:r>
        <w:rPr>
          <w:rFonts w:ascii="Times New Roman" w:hAnsi="Times New Roman"/>
        </w:rPr>
        <w:t>Na conclusão restabelecem-se os argumentos mais relevantes expostos no desenvolvimento do trabalho, a síntese-crítica dos resultados obtidos e a contribuição do estudo efetivado (se o estudo feito não esgotou o problema investigado, cabe apontar esses vazios e as possíveis formas de preenchê-lo).</w:t>
      </w:r>
    </w:p>
    <w:p w14:paraId="6B677201" w14:textId="77777777" w:rsidR="002B0A3E" w:rsidRPr="00435C36" w:rsidRDefault="002B0A3E" w:rsidP="002B0A3E">
      <w:pPr>
        <w:ind w:left="567" w:firstLine="0"/>
        <w:rPr>
          <w:rFonts w:ascii="Times New Roman" w:hAnsi="Times New Roman"/>
        </w:rPr>
      </w:pPr>
    </w:p>
    <w:p w14:paraId="7A8D7477" w14:textId="77777777" w:rsidR="002B0A3E" w:rsidRDefault="00B90CEA" w:rsidP="00140838">
      <w:pPr>
        <w:pStyle w:val="Heading2"/>
        <w:numPr>
          <w:ilvl w:val="0"/>
          <w:numId w:val="0"/>
        </w:numPr>
      </w:pPr>
      <w:bookmarkStart w:id="32" w:name="_Toc152045265"/>
      <w:bookmarkStart w:id="33" w:name="_Toc179277100"/>
      <w:r>
        <w:t>2.3 Trabalhos Futuros</w:t>
      </w:r>
      <w:bookmarkEnd w:id="32"/>
      <w:bookmarkEnd w:id="33"/>
    </w:p>
    <w:p w14:paraId="1FB9ECD9" w14:textId="77777777" w:rsidR="002B0A3E" w:rsidRDefault="00B90CEA" w:rsidP="002B0A3E">
      <w:pPr>
        <w:rPr>
          <w:rFonts w:cs="Arial"/>
        </w:rPr>
      </w:pPr>
      <w:r>
        <w:rPr>
          <w:rFonts w:ascii="Times New Roman" w:hAnsi="Times New Roman"/>
        </w:rPr>
        <w:t>Na seção de Trabalhos Futuros, é necessário estabelecer os possíveis caminhos que não foram percorridos neste trabalho e também há, ainda, que se indicar as correções metodológicas em novas pesquisas semelhantes.</w:t>
      </w:r>
    </w:p>
    <w:p w14:paraId="3ABFFECC" w14:textId="77777777" w:rsidR="002B0A3E" w:rsidRDefault="002B0A3E">
      <w:pPr>
        <w:rPr>
          <w:rFonts w:cs="Arial"/>
        </w:rPr>
        <w:sectPr w:rsidR="002B0A3E">
          <w:headerReference w:type="first" r:id="rId17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14:paraId="729EBA43" w14:textId="77777777" w:rsidR="002B0A3E" w:rsidRDefault="00B90CEA" w:rsidP="002B0A3E">
      <w:pPr>
        <w:pStyle w:val="TITULO"/>
      </w:pPr>
      <w:r>
        <w:t>REFERÊNCIAS BIBLIOGRÁFICAS</w:t>
      </w:r>
      <w:bookmarkEnd w:id="20"/>
      <w:bookmarkEnd w:id="21"/>
    </w:p>
    <w:p w14:paraId="4E5C9A98" w14:textId="77777777" w:rsidR="002B0A3E" w:rsidRDefault="00B90CEA" w:rsidP="002B0A3E">
      <w:pPr>
        <w:rPr>
          <w:rFonts w:ascii="Times New Roman" w:hAnsi="Times New Roman"/>
        </w:rPr>
      </w:pPr>
      <w:r>
        <w:rPr>
          <w:rFonts w:ascii="Times New Roman" w:hAnsi="Times New Roman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51A3959B" w14:textId="77777777" w:rsidR="002B0A3E" w:rsidRDefault="00B90CEA" w:rsidP="002B0A3E">
      <w:pPr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14:paraId="0BAF33BA" w14:textId="77777777" w:rsidR="002B0A3E" w:rsidRPr="00DE7254" w:rsidRDefault="00B90CEA" w:rsidP="002B0A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RIBEIRO, Marcos Wagner de Souza. </w:t>
      </w:r>
      <w:r>
        <w:rPr>
          <w:rFonts w:ascii="Times New Roman" w:hAnsi="Times New Roman"/>
          <w:b/>
        </w:rPr>
        <w:t xml:space="preserve">Arquitetura para distribuição de ambientes virtuais multidisciplinares. </w:t>
      </w:r>
      <w:r>
        <w:rPr>
          <w:rFonts w:ascii="Times New Roman" w:hAnsi="Times New Roman"/>
        </w:rPr>
        <w:t>2006. 178f. Tese (Doutorado em Engenharia Elétrica) – Faculdade de Engenharia Elétrica, UFU, Uberlândia, 2006.</w:t>
      </w:r>
    </w:p>
    <w:p w14:paraId="5B6026EF" w14:textId="77777777" w:rsidR="002B0A3E" w:rsidRPr="00DE7254" w:rsidRDefault="002B0A3E" w:rsidP="002B0A3E">
      <w:pPr>
        <w:rPr>
          <w:rFonts w:ascii="Times New Roman" w:hAnsi="Times New Roman"/>
        </w:rPr>
      </w:pPr>
    </w:p>
    <w:p w14:paraId="12C279CA" w14:textId="77777777" w:rsidR="002B0A3E" w:rsidRDefault="002B0A3E" w:rsidP="002B0A3E">
      <w:pPr>
        <w:rPr>
          <w:rStyle w:val="PageNumber"/>
        </w:rPr>
      </w:pPr>
    </w:p>
    <w:sectPr w:rsidR="002B0A3E" w:rsidSect="002B0A3E">
      <w:headerReference w:type="even" r:id="rId18"/>
      <w:headerReference w:type="first" r:id="rId19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0B75" w14:textId="77777777" w:rsidR="00BF3F30" w:rsidRDefault="00BF3F30">
      <w:r>
        <w:separator/>
      </w:r>
    </w:p>
    <w:p w14:paraId="2CC778A6" w14:textId="77777777" w:rsidR="00BF3F30" w:rsidRDefault="00BF3F30"/>
    <w:p w14:paraId="7B6C366B" w14:textId="77777777" w:rsidR="00BF3F30" w:rsidRDefault="00BF3F30"/>
  </w:endnote>
  <w:endnote w:type="continuationSeparator" w:id="0">
    <w:p w14:paraId="575C5161" w14:textId="77777777" w:rsidR="00BF3F30" w:rsidRDefault="00BF3F30">
      <w:r>
        <w:continuationSeparator/>
      </w:r>
    </w:p>
    <w:p w14:paraId="0BAAD34E" w14:textId="77777777" w:rsidR="00BF3F30" w:rsidRDefault="00BF3F30"/>
    <w:p w14:paraId="337906D7" w14:textId="77777777" w:rsidR="00BF3F30" w:rsidRDefault="00BF3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40EC5" w14:textId="77777777" w:rsidR="00BF3F30" w:rsidRDefault="00BF3F30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F4DDA" w14:textId="77777777" w:rsidR="00BF3F30" w:rsidRDefault="00BF3F30">
      <w:r>
        <w:separator/>
      </w:r>
    </w:p>
    <w:p w14:paraId="4FAA9D34" w14:textId="77777777" w:rsidR="00BF3F30" w:rsidRDefault="00BF3F30"/>
    <w:p w14:paraId="5F5DBB37" w14:textId="77777777" w:rsidR="00BF3F30" w:rsidRDefault="00BF3F30"/>
  </w:footnote>
  <w:footnote w:type="continuationSeparator" w:id="0">
    <w:p w14:paraId="2EAC7805" w14:textId="77777777" w:rsidR="00BF3F30" w:rsidRDefault="00BF3F30">
      <w:r>
        <w:continuationSeparator/>
      </w:r>
    </w:p>
    <w:p w14:paraId="29851CC1" w14:textId="77777777" w:rsidR="00BF3F30" w:rsidRDefault="00BF3F30"/>
    <w:p w14:paraId="72ACCFC8" w14:textId="77777777" w:rsidR="00BF3F30" w:rsidRDefault="00BF3F30"/>
  </w:footnote>
  <w:footnote w:id="1">
    <w:p w14:paraId="326AE26B" w14:textId="77777777" w:rsidR="00BF3F30" w:rsidRPr="00400A2B" w:rsidRDefault="00BF3F30" w:rsidP="002B0A3E">
      <w:pPr>
        <w:pStyle w:val="FootnoteText"/>
        <w:jc w:val="both"/>
      </w:pPr>
      <w:r w:rsidRPr="00400A2B">
        <w:rPr>
          <w:rStyle w:val="FootnoteReference"/>
        </w:rPr>
        <w:footnoteRef/>
      </w:r>
      <w:r w:rsidRPr="00400A2B">
        <w:t xml:space="preserve"> Como, por exemplo, a Teoria do Discurso de Jürgen Habermas, o materialismo histórico dialético de Karl Marx, o positivismo de August Comte, o enfoque experimental segundo a corrente de pensamento empirista, o estruturalismo conforme a obra de Claude Lévi-Strauss, entre outros.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5ADFB" w14:textId="77777777" w:rsidR="00BF3F30" w:rsidRDefault="00BF3F30" w:rsidP="002B0A3E">
    <w:pPr>
      <w:pStyle w:val="Header"/>
      <w:framePr w:wrap="around" w:vAnchor="text" w:hAnchor="margin" w:xAlign="right" w:y="1"/>
      <w:rPr>
        <w:rStyle w:val="PageNumber"/>
        <w:rFonts w:cs="Times New Roman"/>
        <w:sz w:val="24"/>
        <w:szCs w:val="2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056EA" w14:textId="77777777" w:rsidR="00BF3F30" w:rsidRDefault="00BF3F30" w:rsidP="002B0A3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37CD1" w14:textId="77777777" w:rsidR="00BF3F30" w:rsidRDefault="00BF3F30" w:rsidP="002B0A3E">
    <w:pPr>
      <w:pStyle w:val="Header"/>
      <w:framePr w:wrap="around" w:vAnchor="text" w:hAnchor="margin" w:xAlign="right" w:y="1"/>
      <w:rPr>
        <w:rStyle w:val="PageNumber"/>
        <w:rFonts w:cs="Times New Roman"/>
        <w:sz w:val="24"/>
        <w:szCs w:val="2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681A52" w14:textId="77777777" w:rsidR="00BF3F30" w:rsidRDefault="00BF3F30" w:rsidP="002B0A3E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FDD87" w14:textId="77777777" w:rsidR="00BF3F30" w:rsidRDefault="00BF3F30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5738C" w14:textId="77777777" w:rsidR="00BF3F30" w:rsidRDefault="00BF3F30" w:rsidP="002B0A3E">
    <w:pPr>
      <w:pStyle w:val="Header"/>
      <w:framePr w:wrap="around" w:vAnchor="text" w:hAnchor="page" w:x="10342" w:y="-46"/>
      <w:rPr>
        <w:rStyle w:val="PageNumber"/>
        <w:rFonts w:cs="Times New Roman"/>
        <w:sz w:val="24"/>
        <w:szCs w:val="2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6A9F">
      <w:rPr>
        <w:rStyle w:val="PageNumber"/>
        <w:noProof/>
      </w:rPr>
      <w:t>15</w:t>
    </w:r>
    <w:r>
      <w:rPr>
        <w:rStyle w:val="PageNumber"/>
      </w:rPr>
      <w:fldChar w:fldCharType="end"/>
    </w:r>
  </w:p>
  <w:p w14:paraId="555E7E07" w14:textId="77777777" w:rsidR="00BF3F30" w:rsidRDefault="00BF3F30" w:rsidP="002B0A3E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PageNumber"/>
        <w:rFonts w:cs="Arial"/>
        <w:sz w:val="26"/>
        <w:szCs w:val="2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126B7" w14:textId="77777777" w:rsidR="00BF3F30" w:rsidRDefault="00BF3F30">
    <w:pPr>
      <w:pBdr>
        <w:bottom w:val="single" w:sz="12" w:space="1" w:color="auto"/>
      </w:pBdr>
      <w:rPr>
        <w:rStyle w:val="PageNumber"/>
      </w:rPr>
    </w:pPr>
  </w:p>
  <w:p w14:paraId="09270DCE" w14:textId="77777777" w:rsidR="00BF3F30" w:rsidRDefault="00BF3F30" w:rsidP="002B0A3E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PageNumber"/>
      </w:rPr>
    </w:pPr>
    <w:r>
      <w:rPr>
        <w:b/>
      </w:rPr>
      <w:t>INTRODUÇÃO</w:t>
    </w:r>
    <w:r>
      <w:rPr>
        <w:b/>
      </w:rPr>
      <w:tab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FB28A" w14:textId="77777777" w:rsidR="00BF3F30" w:rsidRDefault="00BF3F30">
    <w:pPr>
      <w:pBdr>
        <w:bottom w:val="single" w:sz="12" w:space="1" w:color="auto"/>
      </w:pBdr>
      <w:ind w:firstLine="0"/>
      <w:jc w:val="left"/>
      <w:rPr>
        <w:rStyle w:val="PageNumber"/>
      </w:rPr>
    </w:pPr>
    <w:r>
      <w:rPr>
        <w:b/>
      </w:rPr>
      <w:t>CAPÍTULO I – REFERENCIAL TEÓRICO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356E4" w14:textId="77777777" w:rsidR="00BF3F30" w:rsidRDefault="00BF3F30" w:rsidP="002B0A3E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14:paraId="721941B1" w14:textId="77777777" w:rsidR="00BF3F30" w:rsidRDefault="00BF3F30" w:rsidP="002B0A3E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PageNumber"/>
      </w:rPr>
    </w:pPr>
    <w:r>
      <w:rPr>
        <w:b/>
      </w:rPr>
      <w:tab/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3C3A3" w14:textId="77777777" w:rsidR="00BF3F30" w:rsidRDefault="00BF3F30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20366" w14:textId="77777777" w:rsidR="00BF3F30" w:rsidRDefault="00BF3F30">
    <w:pPr>
      <w:pBdr>
        <w:bottom w:val="single" w:sz="12" w:space="1" w:color="auto"/>
      </w:pBdr>
      <w:rPr>
        <w:rStyle w:val="PageNumber"/>
      </w:rPr>
    </w:pPr>
  </w:p>
  <w:p w14:paraId="1D092BBC" w14:textId="77777777" w:rsidR="00BF3F30" w:rsidRDefault="00BF3F30">
    <w:pPr>
      <w:pStyle w:val="Header"/>
    </w:pPr>
  </w:p>
  <w:p w14:paraId="03DF904F" w14:textId="77777777" w:rsidR="00BF3F30" w:rsidRDefault="00BF3F30">
    <w:pPr>
      <w:pBdr>
        <w:bottom w:val="single" w:sz="12" w:space="1" w:color="auto"/>
      </w:pBdr>
      <w:ind w:firstLine="0"/>
      <w:jc w:val="left"/>
      <w:rPr>
        <w:rStyle w:val="PageNumber"/>
        <w:rFonts w:cs="Arial"/>
        <w:sz w:val="26"/>
        <w:szCs w:val="26"/>
      </w:rPr>
    </w:pPr>
    <w:r>
      <w:rPr>
        <w:b/>
      </w:rPr>
      <w:t>APÊNDICE A – MODELO DO QUESTIONÁRIO DE AVALIAÇÃO DO SISTEMA</w:t>
    </w:r>
  </w:p>
  <w:p w14:paraId="32AFE557" w14:textId="77777777" w:rsidR="00BF3F30" w:rsidRDefault="00BF3F30">
    <w:pPr>
      <w:pStyle w:val="Header"/>
    </w:pPr>
  </w:p>
  <w:p w14:paraId="20FE0EC1" w14:textId="77777777" w:rsidR="00BF3F30" w:rsidRDefault="00BF3F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183"/>
    <w:multiLevelType w:val="hybridMultilevel"/>
    <w:tmpl w:val="ED6613FE"/>
    <w:lvl w:ilvl="0" w:tplc="A25421A8">
      <w:start w:val="1"/>
      <w:numFmt w:val="upperLetter"/>
      <w:lvlText w:val="%1."/>
      <w:lvlJc w:val="left"/>
      <w:pPr>
        <w:ind w:left="93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1436753"/>
    <w:multiLevelType w:val="multilevel"/>
    <w:tmpl w:val="B27E1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1B50A50"/>
    <w:multiLevelType w:val="multilevel"/>
    <w:tmpl w:val="E1BC83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7043A4D"/>
    <w:multiLevelType w:val="hybridMultilevel"/>
    <w:tmpl w:val="C33A084C"/>
    <w:lvl w:ilvl="0" w:tplc="79705C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049F3"/>
    <w:multiLevelType w:val="multilevel"/>
    <w:tmpl w:val="DBC6F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25681"/>
    <w:multiLevelType w:val="multilevel"/>
    <w:tmpl w:val="ED6613FE"/>
    <w:lvl w:ilvl="0">
      <w:start w:val="1"/>
      <w:numFmt w:val="upperLetter"/>
      <w:lvlText w:val="%1."/>
      <w:lvlJc w:val="left"/>
      <w:pPr>
        <w:ind w:left="93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5A676B27"/>
    <w:multiLevelType w:val="hybridMultilevel"/>
    <w:tmpl w:val="1780F1CC"/>
    <w:lvl w:ilvl="0" w:tplc="A25421A8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65511767"/>
    <w:multiLevelType w:val="hybridMultilevel"/>
    <w:tmpl w:val="06BA6008"/>
    <w:lvl w:ilvl="0" w:tplc="A25421A8">
      <w:start w:val="1"/>
      <w:numFmt w:val="upperLetter"/>
      <w:lvlText w:val="%1."/>
      <w:lvlJc w:val="left"/>
      <w:pPr>
        <w:ind w:left="936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68AE25DE"/>
    <w:multiLevelType w:val="hybridMultilevel"/>
    <w:tmpl w:val="EBFE2A14"/>
    <w:lvl w:ilvl="0" w:tplc="A25421A8">
      <w:start w:val="1"/>
      <w:numFmt w:val="upperLetter"/>
      <w:lvlText w:val="%1."/>
      <w:lvlJc w:val="left"/>
      <w:pPr>
        <w:ind w:left="936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7DC961B4"/>
    <w:multiLevelType w:val="multilevel"/>
    <w:tmpl w:val="788892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5"/>
  </w:num>
  <w:num w:numId="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9"/>
  <w:hyphenationZone w:val="425"/>
  <w:noPunctuationKerning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6C3"/>
    <w:rsid w:val="000324E0"/>
    <w:rsid w:val="000530FE"/>
    <w:rsid w:val="00076A47"/>
    <w:rsid w:val="000A1E0E"/>
    <w:rsid w:val="000A5D48"/>
    <w:rsid w:val="0010153C"/>
    <w:rsid w:val="00140838"/>
    <w:rsid w:val="001604B5"/>
    <w:rsid w:val="001C5CEE"/>
    <w:rsid w:val="001D722F"/>
    <w:rsid w:val="002445A3"/>
    <w:rsid w:val="0027026D"/>
    <w:rsid w:val="002838E3"/>
    <w:rsid w:val="00292FF2"/>
    <w:rsid w:val="002A037A"/>
    <w:rsid w:val="002A1673"/>
    <w:rsid w:val="002A681F"/>
    <w:rsid w:val="002A781B"/>
    <w:rsid w:val="002B0A3E"/>
    <w:rsid w:val="002E10D4"/>
    <w:rsid w:val="00332ED3"/>
    <w:rsid w:val="00356530"/>
    <w:rsid w:val="00384E9B"/>
    <w:rsid w:val="003A7678"/>
    <w:rsid w:val="003F4D3F"/>
    <w:rsid w:val="0041379E"/>
    <w:rsid w:val="00427BF8"/>
    <w:rsid w:val="004448C4"/>
    <w:rsid w:val="0045461B"/>
    <w:rsid w:val="00457EE3"/>
    <w:rsid w:val="004616C3"/>
    <w:rsid w:val="004F7B6E"/>
    <w:rsid w:val="00501052"/>
    <w:rsid w:val="00517148"/>
    <w:rsid w:val="006027B6"/>
    <w:rsid w:val="00626A9F"/>
    <w:rsid w:val="00697F5F"/>
    <w:rsid w:val="006C104E"/>
    <w:rsid w:val="00746332"/>
    <w:rsid w:val="00770C62"/>
    <w:rsid w:val="007710B3"/>
    <w:rsid w:val="007B42F6"/>
    <w:rsid w:val="008C2F35"/>
    <w:rsid w:val="008D3FEA"/>
    <w:rsid w:val="009203FF"/>
    <w:rsid w:val="00921C2C"/>
    <w:rsid w:val="0096604B"/>
    <w:rsid w:val="009C392C"/>
    <w:rsid w:val="009E0964"/>
    <w:rsid w:val="009E47C5"/>
    <w:rsid w:val="00A7740F"/>
    <w:rsid w:val="00A77E74"/>
    <w:rsid w:val="00AF6012"/>
    <w:rsid w:val="00B05ED5"/>
    <w:rsid w:val="00B411C3"/>
    <w:rsid w:val="00B86555"/>
    <w:rsid w:val="00B90CEA"/>
    <w:rsid w:val="00BB2DA0"/>
    <w:rsid w:val="00BF3F30"/>
    <w:rsid w:val="00C019D9"/>
    <w:rsid w:val="00C03720"/>
    <w:rsid w:val="00C103EB"/>
    <w:rsid w:val="00C1303D"/>
    <w:rsid w:val="00C25E58"/>
    <w:rsid w:val="00C329D7"/>
    <w:rsid w:val="00C44768"/>
    <w:rsid w:val="00CA4DAF"/>
    <w:rsid w:val="00CD1DE2"/>
    <w:rsid w:val="00CE517E"/>
    <w:rsid w:val="00CF04A9"/>
    <w:rsid w:val="00D13B9A"/>
    <w:rsid w:val="00D31DF5"/>
    <w:rsid w:val="00D52877"/>
    <w:rsid w:val="00D651BB"/>
    <w:rsid w:val="00D728AC"/>
    <w:rsid w:val="00D84078"/>
    <w:rsid w:val="00DA56A8"/>
    <w:rsid w:val="00DC5239"/>
    <w:rsid w:val="00DE2A27"/>
    <w:rsid w:val="00DE75E5"/>
    <w:rsid w:val="00E14602"/>
    <w:rsid w:val="00E3175D"/>
    <w:rsid w:val="00E56A6B"/>
    <w:rsid w:val="00E636C1"/>
    <w:rsid w:val="00E87C58"/>
    <w:rsid w:val="00EC708F"/>
    <w:rsid w:val="00EF6F05"/>
    <w:rsid w:val="00F0746D"/>
    <w:rsid w:val="00F179BB"/>
    <w:rsid w:val="00F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2509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F64"/>
    <w:pPr>
      <w:spacing w:line="360" w:lineRule="auto"/>
      <w:ind w:firstLine="567"/>
      <w:jc w:val="both"/>
    </w:pPr>
    <w:rPr>
      <w:rFonts w:ascii="Arial" w:hAnsi="Arial"/>
      <w:szCs w:val="28"/>
    </w:rPr>
  </w:style>
  <w:style w:type="paragraph" w:styleId="Heading1">
    <w:name w:val="heading 1"/>
    <w:basedOn w:val="Normal"/>
    <w:next w:val="Normal"/>
    <w:autoRedefine/>
    <w:qFormat/>
    <w:rsid w:val="00626A9F"/>
    <w:pPr>
      <w:keepNext/>
      <w:numPr>
        <w:numId w:val="20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140838"/>
    <w:pPr>
      <w:keepNext/>
      <w:numPr>
        <w:ilvl w:val="1"/>
        <w:numId w:val="20"/>
      </w:numPr>
      <w:spacing w:before="240" w:after="120" w:line="480" w:lineRule="auto"/>
      <w:outlineLvl w:val="1"/>
    </w:pPr>
    <w:rPr>
      <w:rFonts w:ascii="Times New Roman" w:hAnsi="Times New Roman"/>
      <w:b/>
      <w:bCs/>
      <w:sz w:val="26"/>
      <w:szCs w:val="20"/>
    </w:rPr>
  </w:style>
  <w:style w:type="paragraph" w:styleId="Heading3">
    <w:name w:val="heading 3"/>
    <w:basedOn w:val="Normal"/>
    <w:next w:val="Normal"/>
    <w:autoRedefine/>
    <w:qFormat/>
    <w:rsid w:val="00CD1DE2"/>
    <w:pPr>
      <w:keepNext/>
      <w:numPr>
        <w:ilvl w:val="2"/>
        <w:numId w:val="20"/>
      </w:numPr>
      <w:spacing w:before="240" w:after="120"/>
      <w:jc w:val="left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Normal"/>
    <w:next w:val="Normal"/>
    <w:autoRedefine/>
    <w:qFormat/>
    <w:rsid w:val="001B1F64"/>
    <w:pPr>
      <w:keepNext/>
      <w:widowControl w:val="0"/>
      <w:numPr>
        <w:ilvl w:val="3"/>
        <w:numId w:val="20"/>
      </w:numPr>
      <w:spacing w:before="240" w:after="120"/>
      <w:jc w:val="left"/>
      <w:outlineLvl w:val="3"/>
    </w:pPr>
    <w:rPr>
      <w:rFonts w:cs="Arial"/>
      <w:b/>
    </w:rPr>
  </w:style>
  <w:style w:type="paragraph" w:styleId="Heading5">
    <w:name w:val="heading 5"/>
    <w:basedOn w:val="Normal"/>
    <w:next w:val="Normal"/>
    <w:autoRedefine/>
    <w:qFormat/>
    <w:rsid w:val="001B1F64"/>
    <w:pPr>
      <w:keepNext/>
      <w:numPr>
        <w:ilvl w:val="4"/>
        <w:numId w:val="20"/>
      </w:numPr>
      <w:spacing w:line="480" w:lineRule="auto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1B1F64"/>
    <w:pPr>
      <w:keepNext/>
      <w:numPr>
        <w:ilvl w:val="5"/>
        <w:numId w:val="20"/>
      </w:numPr>
      <w:spacing w:line="480" w:lineRule="auto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1B1F64"/>
    <w:pPr>
      <w:numPr>
        <w:ilvl w:val="6"/>
        <w:numId w:val="20"/>
      </w:numPr>
      <w:spacing w:before="240" w:after="60"/>
      <w:outlineLvl w:val="6"/>
    </w:pPr>
    <w:rPr>
      <w:sz w:val="18"/>
      <w:lang w:val="en-US"/>
    </w:rPr>
  </w:style>
  <w:style w:type="paragraph" w:styleId="Heading8">
    <w:name w:val="heading 8"/>
    <w:basedOn w:val="Normal"/>
    <w:next w:val="Normal"/>
    <w:qFormat/>
    <w:rsid w:val="001B1F64"/>
    <w:pPr>
      <w:numPr>
        <w:ilvl w:val="7"/>
        <w:numId w:val="20"/>
      </w:numPr>
      <w:spacing w:before="240" w:after="60"/>
      <w:outlineLvl w:val="7"/>
    </w:pPr>
    <w:rPr>
      <w:i/>
      <w:sz w:val="18"/>
      <w:lang w:val="en-US"/>
    </w:rPr>
  </w:style>
  <w:style w:type="paragraph" w:styleId="Heading9">
    <w:name w:val="heading 9"/>
    <w:basedOn w:val="Normal"/>
    <w:next w:val="Normal"/>
    <w:qFormat/>
    <w:rsid w:val="001B1F64"/>
    <w:pPr>
      <w:numPr>
        <w:ilvl w:val="8"/>
        <w:numId w:val="20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B1F64"/>
    <w:pPr>
      <w:tabs>
        <w:tab w:val="center" w:pos="4419"/>
        <w:tab w:val="right" w:pos="8838"/>
      </w:tabs>
    </w:pPr>
  </w:style>
  <w:style w:type="paragraph" w:styleId="Title">
    <w:name w:val="Title"/>
    <w:basedOn w:val="Normal"/>
    <w:autoRedefine/>
    <w:qFormat/>
    <w:rsid w:val="001B1F64"/>
    <w:pPr>
      <w:ind w:firstLine="0"/>
      <w:jc w:val="center"/>
    </w:pPr>
    <w:rPr>
      <w:b/>
      <w:bCs/>
      <w:sz w:val="32"/>
    </w:rPr>
  </w:style>
  <w:style w:type="character" w:styleId="FollowedHyperlink">
    <w:name w:val="FollowedHyperlink"/>
    <w:basedOn w:val="DefaultParagraphFont"/>
    <w:rsid w:val="001B1F64"/>
    <w:rPr>
      <w:color w:val="800080"/>
      <w:u w:val="single"/>
    </w:rPr>
  </w:style>
  <w:style w:type="paragraph" w:styleId="Header">
    <w:name w:val="header"/>
    <w:aliases w:val="Bibliografia1"/>
    <w:basedOn w:val="Normal"/>
    <w:autoRedefine/>
    <w:rsid w:val="001B1F64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PageNumber">
    <w:name w:val="page number"/>
    <w:basedOn w:val="DefaultParagraphFont"/>
    <w:rsid w:val="001B1F64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basedOn w:val="DefaultParagraphFont"/>
    <w:rsid w:val="001B1F64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rsid w:val="001B1F64"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rsid w:val="001B1F64"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rsid w:val="001B1F64"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rsid w:val="001B1F64"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TableofFigures">
    <w:name w:val="table of figures"/>
    <w:basedOn w:val="Normal"/>
    <w:next w:val="Normal"/>
    <w:semiHidden/>
    <w:rsid w:val="001B1F64"/>
    <w:pPr>
      <w:ind w:left="480" w:hanging="480"/>
    </w:pPr>
  </w:style>
  <w:style w:type="paragraph" w:customStyle="1" w:styleId="TABELA">
    <w:name w:val="TABELA"/>
    <w:basedOn w:val="Heading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Heading1"/>
    <w:autoRedefine/>
    <w:semiHidden/>
    <w:rsid w:val="001B1F64"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rsid w:val="001B1F64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rsid w:val="001B1F64"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rsid w:val="001B1F64"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sid w:val="001B1F64"/>
    <w:rPr>
      <w:sz w:val="40"/>
    </w:rPr>
  </w:style>
  <w:style w:type="paragraph" w:customStyle="1" w:styleId="FIGURA0">
    <w:name w:val="FIGURA"/>
    <w:basedOn w:val="Normal"/>
    <w:autoRedefine/>
    <w:rsid w:val="001B1F64"/>
    <w:pPr>
      <w:spacing w:before="120" w:after="120"/>
      <w:ind w:firstLine="0"/>
      <w:jc w:val="center"/>
    </w:pPr>
    <w:rPr>
      <w:rFonts w:cs="Arial"/>
      <w:b/>
    </w:rPr>
  </w:style>
  <w:style w:type="paragraph" w:styleId="TOC1">
    <w:name w:val="toc 1"/>
    <w:basedOn w:val="Normal"/>
    <w:next w:val="Normal"/>
    <w:autoRedefine/>
    <w:semiHidden/>
    <w:rsid w:val="001B1F64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TOC2">
    <w:name w:val="toc 2"/>
    <w:basedOn w:val="Normal"/>
    <w:next w:val="Normal"/>
    <w:autoRedefine/>
    <w:uiPriority w:val="39"/>
    <w:rsid w:val="001B1F64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1B1F64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BodyTextIndent">
    <w:name w:val="Body Text Indent"/>
    <w:basedOn w:val="Normal"/>
    <w:rsid w:val="001B1F64"/>
    <w:rPr>
      <w:rFonts w:cs="Arial"/>
    </w:rPr>
  </w:style>
  <w:style w:type="paragraph" w:styleId="BodyTextIndent2">
    <w:name w:val="Body Text Indent 2"/>
    <w:basedOn w:val="Normal"/>
    <w:rsid w:val="001B1F64"/>
    <w:pPr>
      <w:jc w:val="center"/>
    </w:pPr>
    <w:rPr>
      <w:rFonts w:cs="Arial"/>
      <w:sz w:val="28"/>
    </w:rPr>
  </w:style>
  <w:style w:type="paragraph" w:styleId="BodyTextIndent3">
    <w:name w:val="Body Text Indent 3"/>
    <w:basedOn w:val="Normal"/>
    <w:rsid w:val="001B1F64"/>
    <w:pPr>
      <w:jc w:val="center"/>
    </w:pPr>
    <w:rPr>
      <w:rFonts w:cs="Arial"/>
    </w:rPr>
  </w:style>
  <w:style w:type="paragraph" w:styleId="TOC4">
    <w:name w:val="toc 4"/>
    <w:basedOn w:val="Normal"/>
    <w:next w:val="Normal"/>
    <w:autoRedefine/>
    <w:semiHidden/>
    <w:rsid w:val="001B1F64"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TOC5">
    <w:name w:val="toc 5"/>
    <w:basedOn w:val="Normal"/>
    <w:next w:val="Normal"/>
    <w:autoRedefine/>
    <w:semiHidden/>
    <w:rsid w:val="001B1F64"/>
    <w:pPr>
      <w:spacing w:line="240" w:lineRule="auto"/>
      <w:ind w:left="960" w:firstLine="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1B1F64"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rsid w:val="001B1F64"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rsid w:val="001B1F64"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rsid w:val="001B1F64"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rsid w:val="001B1F64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sid w:val="001B1F64"/>
  </w:style>
  <w:style w:type="character" w:styleId="CommentReference">
    <w:name w:val="annotation reference"/>
    <w:basedOn w:val="DefaultParagraphFont"/>
    <w:semiHidden/>
    <w:rsid w:val="001B1F64"/>
    <w:rPr>
      <w:sz w:val="16"/>
      <w:szCs w:val="16"/>
    </w:rPr>
  </w:style>
  <w:style w:type="paragraph" w:styleId="CommentText">
    <w:name w:val="annotation text"/>
    <w:basedOn w:val="Normal"/>
    <w:semiHidden/>
    <w:rsid w:val="001B1F64"/>
    <w:rPr>
      <w:sz w:val="20"/>
      <w:szCs w:val="20"/>
    </w:rPr>
  </w:style>
  <w:style w:type="paragraph" w:customStyle="1" w:styleId="marcadores">
    <w:name w:val="marcadores"/>
    <w:basedOn w:val="Normal"/>
    <w:rsid w:val="001B1F64"/>
    <w:pPr>
      <w:numPr>
        <w:numId w:val="2"/>
      </w:numPr>
    </w:pPr>
  </w:style>
  <w:style w:type="paragraph" w:styleId="BalloonText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E4073"/>
    <w:rPr>
      <w:b/>
      <w:bCs/>
    </w:rPr>
  </w:style>
  <w:style w:type="character" w:styleId="Strong">
    <w:name w:val="Strong"/>
    <w:basedOn w:val="DefaultParagraphFont"/>
    <w:qFormat/>
    <w:rsid w:val="00D61186"/>
    <w:rPr>
      <w:b/>
      <w:bCs/>
    </w:rPr>
  </w:style>
  <w:style w:type="paragraph" w:styleId="BodyText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BodyText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Heading1"/>
    <w:rsid w:val="00394B73"/>
    <w:pPr>
      <w:jc w:val="both"/>
    </w:pPr>
    <w:rPr>
      <w:b w:val="0"/>
      <w:bCs w:val="0"/>
    </w:rPr>
  </w:style>
  <w:style w:type="paragraph" w:styleId="FootnoteText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400A2B"/>
    <w:rPr>
      <w:vertAlign w:val="superscript"/>
    </w:rPr>
  </w:style>
  <w:style w:type="table" w:styleId="TableGrid">
    <w:name w:val="Table Grid"/>
    <w:basedOn w:val="TableNormal"/>
    <w:rsid w:val="003961EB"/>
    <w:pPr>
      <w:spacing w:line="360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70C62"/>
  </w:style>
  <w:style w:type="paragraph" w:styleId="ListParagraph">
    <w:name w:val="List Paragraph"/>
    <w:basedOn w:val="Normal"/>
    <w:uiPriority w:val="34"/>
    <w:qFormat/>
    <w:rsid w:val="00C1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1.xml"/><Relationship Id="rId15" Type="http://schemas.openxmlformats.org/officeDocument/2006/relationships/image" Target="media/image2.jpe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DU15516:Users:paulo:Desktop:Monografia:Modelo_Monografia_PUCSP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532B3B-A797-1744-9501-A2EF5E76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Modelo_Monografia_PUCSP.dotx</Template>
  <TotalTime>474</TotalTime>
  <Pages>26</Pages>
  <Words>2895</Words>
  <Characters>16508</Characters>
  <Application>Microsoft Macintosh Word</Application>
  <DocSecurity>0</DocSecurity>
  <Lines>137</Lines>
  <Paragraphs>38</Paragraphs>
  <ScaleCrop>false</ScaleCrop>
  <Company>PUC-SP</Company>
  <LinksUpToDate>false</LinksUpToDate>
  <CharactersWithSpaces>19365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Rendeiro</dc:creator>
  <cp:keywords/>
  <dc:description/>
  <cp:lastModifiedBy>Paulo Rendeiro</cp:lastModifiedBy>
  <cp:revision>1</cp:revision>
  <cp:lastPrinted>2007-07-10T02:34:00Z</cp:lastPrinted>
  <dcterms:created xsi:type="dcterms:W3CDTF">2011-09-11T23:51:00Z</dcterms:created>
  <dcterms:modified xsi:type="dcterms:W3CDTF">2011-10-05T00:07:00Z</dcterms:modified>
</cp:coreProperties>
</file>